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Pr="006C489B" w:rsidRDefault="001931FA">
      <w:pPr>
        <w:pStyle w:val="Title"/>
        <w:jc w:val="right"/>
        <w:rPr>
          <w:i/>
          <w:color w:val="0070C0"/>
        </w:rPr>
      </w:pPr>
      <w:proofErr w:type="spellStart"/>
      <w:r>
        <w:rPr>
          <w:i/>
          <w:color w:val="0070C0"/>
        </w:rPr>
        <w:t>Biometrix</w:t>
      </w:r>
      <w:proofErr w:type="spellEnd"/>
    </w:p>
    <w:sdt>
      <w:sdtPr>
        <w:rPr>
          <w:rFonts w:ascii="Arial" w:hAnsi="Arial" w:cs="Arial"/>
          <w:b/>
          <w:i/>
          <w:color w:val="0070C0"/>
          <w:sz w:val="36"/>
          <w:szCs w:val="36"/>
        </w:rPr>
        <w:alias w:val="Title"/>
        <w:tag w:val=""/>
        <w:id w:val="-1509132370"/>
        <w:placeholder>
          <w:docPart w:val="E7C3897293B243C6A46D5AA4A8B629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13891" w:rsidRPr="00C13891" w:rsidRDefault="006C489B" w:rsidP="00C13891">
          <w:pPr>
            <w:jc w:val="right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Use Case: "</w:t>
          </w:r>
          <w:r w:rsidR="004861CD"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 xml:space="preserve">Enter </w:t>
          </w:r>
          <w:r w:rsidR="00C1644F"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Sleep</w:t>
          </w: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"</w:t>
          </w:r>
        </w:p>
      </w:sdtContent>
    </w:sdt>
    <w:p w:rsidR="00BB070B" w:rsidRDefault="00BB070B">
      <w:pPr>
        <w:pStyle w:val="Title"/>
        <w:jc w:val="right"/>
      </w:pPr>
    </w:p>
    <w:p w:rsidR="00BB070B" w:rsidRDefault="00BB070B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4861CD">
        <w:rPr>
          <w:sz w:val="28"/>
        </w:rPr>
        <w:t>0</w:t>
      </w:r>
      <w:r>
        <w:rPr>
          <w:sz w:val="28"/>
        </w:rPr>
        <w:t>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4861CD">
            <w:pPr>
              <w:pStyle w:val="Tabletext"/>
            </w:pPr>
            <w:r>
              <w:t>11/12/2015</w:t>
            </w:r>
          </w:p>
        </w:tc>
        <w:tc>
          <w:tcPr>
            <w:tcW w:w="1152" w:type="dxa"/>
          </w:tcPr>
          <w:p w:rsidR="00BB070B" w:rsidRDefault="004861C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070B" w:rsidRDefault="00437143" w:rsidP="00437143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BB070B" w:rsidRDefault="004861CD">
            <w:pPr>
              <w:pStyle w:val="Tabletext"/>
            </w:pPr>
            <w:r>
              <w:t>Troy J. Riblett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F16DF5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F16DF5">
        <w:rPr>
          <w:noProof/>
        </w:rPr>
        <w:t>1.</w:t>
      </w:r>
      <w:r w:rsidR="00F16D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16DF5">
        <w:rPr>
          <w:noProof/>
        </w:rPr>
        <w:t>Overview</w:t>
      </w:r>
      <w:r w:rsidR="00F16DF5">
        <w:rPr>
          <w:noProof/>
        </w:rPr>
        <w:tab/>
      </w:r>
      <w:r w:rsidR="00F16DF5">
        <w:rPr>
          <w:noProof/>
        </w:rPr>
        <w:fldChar w:fldCharType="begin"/>
      </w:r>
      <w:r w:rsidR="00F16DF5">
        <w:rPr>
          <w:noProof/>
        </w:rPr>
        <w:instrText xml:space="preserve"> PAGEREF _Toc435120828 \h </w:instrText>
      </w:r>
      <w:r w:rsidR="00F16DF5">
        <w:rPr>
          <w:noProof/>
        </w:rPr>
      </w:r>
      <w:r w:rsidR="00F16DF5">
        <w:rPr>
          <w:noProof/>
        </w:rPr>
        <w:fldChar w:fldCharType="separate"/>
      </w:r>
      <w:r w:rsidR="00F16DF5">
        <w:rPr>
          <w:noProof/>
        </w:rPr>
        <w:t>1</w:t>
      </w:r>
      <w:r w:rsidR="00F16DF5"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  - “Single Entry”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Rainy Day – “Invalid Entry”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  - “Multiple Entries”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5054503" w:displacedByCustomXml="next"/>
    <w:bookmarkStart w:id="1" w:name="_Toc423410237" w:displacedByCustomXml="next"/>
    <w:sdt>
      <w:sdtPr>
        <w:alias w:val="Title"/>
        <w:tag w:val=""/>
        <w:id w:val="2035148264"/>
        <w:placeholder>
          <w:docPart w:val="C1EF1B137F2A45FFA1E5B3A38698F8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32A61" w:rsidRDefault="00C1644F">
          <w:pPr>
            <w:pStyle w:val="Title"/>
          </w:pPr>
          <w:r>
            <w:t>Use Case: "Enter Sleep"</w:t>
          </w:r>
        </w:p>
      </w:sdtContent>
    </w:sdt>
    <w:p w:rsidR="00E32A61" w:rsidRDefault="00E32A61" w:rsidP="00E32A61">
      <w:pPr>
        <w:pStyle w:val="Heading1"/>
        <w:numPr>
          <w:ilvl w:val="0"/>
          <w:numId w:val="0"/>
        </w:numPr>
      </w:pPr>
      <w:bookmarkStart w:id="2" w:name="_Toc423410238"/>
      <w:bookmarkStart w:id="3" w:name="_Toc425054504"/>
      <w:bookmarkEnd w:id="1"/>
      <w:bookmarkEnd w:id="0"/>
    </w:p>
    <w:p w:rsidR="00E32A61" w:rsidRDefault="00E32A61" w:rsidP="00E32A61">
      <w:pPr>
        <w:pStyle w:val="Heading1"/>
      </w:pPr>
      <w:bookmarkStart w:id="4" w:name="_Toc455894744"/>
      <w:bookmarkStart w:id="5" w:name="_Toc435120828"/>
      <w:r>
        <w:t>Overview</w:t>
      </w:r>
      <w:bookmarkEnd w:id="5"/>
    </w:p>
    <w:p w:rsidR="00BB070B" w:rsidRDefault="00BB070B" w:rsidP="00D32939">
      <w:pPr>
        <w:pStyle w:val="Heading2"/>
      </w:pPr>
      <w:bookmarkStart w:id="6" w:name="_Toc435120829"/>
      <w:r>
        <w:t>Brief Description</w:t>
      </w:r>
      <w:bookmarkEnd w:id="2"/>
      <w:bookmarkEnd w:id="3"/>
      <w:bookmarkEnd w:id="4"/>
      <w:bookmarkEnd w:id="6"/>
    </w:p>
    <w:p w:rsidR="00D32939" w:rsidRPr="00744D2F" w:rsidRDefault="00744D2F" w:rsidP="00D32939">
      <w:pPr>
        <w:ind w:left="720"/>
      </w:pPr>
      <w:r>
        <w:t xml:space="preserve">This use case is for the user entering </w:t>
      </w:r>
      <w:r w:rsidR="00C1644F">
        <w:t>sleep time/quality information.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7" w:name="_Toc435120830"/>
      <w:r>
        <w:t>Requirements Trace</w:t>
      </w:r>
      <w:bookmarkEnd w:id="7"/>
    </w:p>
    <w:p w:rsidR="00FF533F" w:rsidRPr="00744D2F" w:rsidRDefault="00744D2F" w:rsidP="00330836">
      <w:pPr>
        <w:ind w:left="720"/>
      </w:pPr>
      <w:r>
        <w:t xml:space="preserve">This use case maps to the following requirements: </w:t>
      </w:r>
      <w:r w:rsidR="00C1644F">
        <w:t>3.1, 3.1.1, 3.1.2, 3.1.4, 3.2, 3.4, 3.5.</w:t>
      </w:r>
    </w:p>
    <w:p w:rsidR="005146E9" w:rsidRDefault="005146E9" w:rsidP="005146E9">
      <w:pPr>
        <w:pStyle w:val="Heading2"/>
      </w:pPr>
      <w:bookmarkStart w:id="8" w:name="_Toc435120831"/>
      <w:r>
        <w:t>Involved Actors</w:t>
      </w:r>
      <w:bookmarkEnd w:id="8"/>
    </w:p>
    <w:p w:rsidR="00D32939" w:rsidRPr="005F3221" w:rsidRDefault="005F3221" w:rsidP="00D32939">
      <w:pPr>
        <w:ind w:left="720"/>
      </w:pPr>
      <w:r>
        <w:t xml:space="preserve">User, </w:t>
      </w:r>
      <w:r w:rsidR="00C1644F">
        <w:t xml:space="preserve">System, Fitbit, and </w:t>
      </w:r>
      <w:r w:rsidR="00FD533B">
        <w:t>Timer</w:t>
      </w:r>
      <w:r w:rsidR="00C1644F">
        <w:t>.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9" w:name="_Toc435120832"/>
      <w:r>
        <w:t>Precon</w:t>
      </w:r>
      <w:r w:rsidR="002A25E0">
        <w:t>di</w:t>
      </w:r>
      <w:r>
        <w:t>tions</w:t>
      </w:r>
      <w:bookmarkEnd w:id="9"/>
    </w:p>
    <w:p w:rsidR="00FF533F" w:rsidRDefault="005F3221" w:rsidP="005F3221">
      <w:pPr>
        <w:pStyle w:val="ListParagraph"/>
        <w:numPr>
          <w:ilvl w:val="0"/>
          <w:numId w:val="5"/>
        </w:numPr>
      </w:pPr>
      <w:r>
        <w:t>The user must be logged into the system if log-in is configured to be required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10" w:name="_Toc435120833"/>
      <w:r>
        <w:t>Post</w:t>
      </w:r>
      <w:r w:rsidR="00A97DB5">
        <w:t xml:space="preserve"> </w:t>
      </w:r>
      <w:r>
        <w:t>conditions</w:t>
      </w:r>
      <w:bookmarkEnd w:id="10"/>
    </w:p>
    <w:p w:rsidR="00B45A24" w:rsidRDefault="005F3221" w:rsidP="005F3221">
      <w:pPr>
        <w:pStyle w:val="ListParagraph"/>
        <w:numPr>
          <w:ilvl w:val="0"/>
          <w:numId w:val="5"/>
        </w:numPr>
      </w:pPr>
      <w:r>
        <w:t>N/A</w:t>
      </w:r>
    </w:p>
    <w:p w:rsidR="00B45A24" w:rsidRDefault="00B45A24" w:rsidP="00B45A24">
      <w:pPr>
        <w:pStyle w:val="Heading2"/>
      </w:pPr>
      <w:bookmarkStart w:id="11" w:name="_Toc435120834"/>
      <w:r>
        <w:t>Invariants</w:t>
      </w:r>
      <w:bookmarkEnd w:id="11"/>
    </w:p>
    <w:p w:rsidR="00B45A24" w:rsidRDefault="00C1644F" w:rsidP="00E06630">
      <w:pPr>
        <w:pStyle w:val="ListParagraph"/>
        <w:numPr>
          <w:ilvl w:val="0"/>
          <w:numId w:val="10"/>
        </w:numPr>
      </w:pPr>
      <w:r>
        <w:t>N/A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2" w:name="_Toc423410239"/>
      <w:bookmarkStart w:id="13" w:name="_Toc425054505"/>
      <w:bookmarkStart w:id="14" w:name="_Toc455894745"/>
      <w:bookmarkStart w:id="15" w:name="_Toc435120835"/>
      <w:r>
        <w:t>Flow of Events</w:t>
      </w:r>
      <w:bookmarkEnd w:id="12"/>
      <w:bookmarkEnd w:id="13"/>
      <w:bookmarkEnd w:id="14"/>
      <w:bookmarkEnd w:id="15"/>
    </w:p>
    <w:p w:rsidR="00330836" w:rsidRDefault="00BB070B" w:rsidP="00D32939">
      <w:pPr>
        <w:pStyle w:val="Heading2"/>
        <w:widowControl/>
      </w:pPr>
      <w:bookmarkStart w:id="16" w:name="_Toc423410240"/>
      <w:bookmarkStart w:id="17" w:name="_Toc425054506"/>
      <w:bookmarkStart w:id="18" w:name="_Toc455894746"/>
      <w:bookmarkStart w:id="19" w:name="_Toc435120836"/>
      <w:r>
        <w:t>Basic Flow</w:t>
      </w:r>
      <w:bookmarkEnd w:id="16"/>
      <w:bookmarkEnd w:id="17"/>
      <w:bookmarkEnd w:id="18"/>
      <w:bookmarkEnd w:id="19"/>
      <w:r>
        <w:t xml:space="preserve"> </w:t>
      </w:r>
    </w:p>
    <w:p w:rsidR="005146E9" w:rsidRDefault="005F3221" w:rsidP="005146E9">
      <w:pPr>
        <w:pStyle w:val="BodyText"/>
      </w:pPr>
      <w:r>
        <w:t xml:space="preserve">This use case starts when the user wants to enter </w:t>
      </w:r>
      <w:r w:rsidR="0069350F">
        <w:t>sleep information</w:t>
      </w:r>
      <w:r>
        <w:t>.</w:t>
      </w:r>
    </w:p>
    <w:p w:rsidR="006C489B" w:rsidRPr="005F3221" w:rsidRDefault="005F3221" w:rsidP="00796357">
      <w:pPr>
        <w:pStyle w:val="BodyText"/>
        <w:numPr>
          <w:ilvl w:val="0"/>
          <w:numId w:val="3"/>
        </w:numPr>
      </w:pPr>
      <w:r>
        <w:t xml:space="preserve">User </w:t>
      </w:r>
      <w:r w:rsidR="0069350F">
        <w:t xml:space="preserve">is brought to new sleep entry screen (either by user, </w:t>
      </w:r>
      <w:proofErr w:type="spellStart"/>
      <w:r w:rsidR="0069350F">
        <w:t>fitbit</w:t>
      </w:r>
      <w:proofErr w:type="spellEnd"/>
      <w:r w:rsidR="0069350F">
        <w:t xml:space="preserve">, or </w:t>
      </w:r>
      <w:r w:rsidR="00FD533B">
        <w:t>timer</w:t>
      </w:r>
      <w:r w:rsidR="0069350F">
        <w:t>).</w:t>
      </w:r>
    </w:p>
    <w:p w:rsidR="006C489B" w:rsidRDefault="005F3221" w:rsidP="00796357">
      <w:pPr>
        <w:pStyle w:val="BodyText"/>
        <w:numPr>
          <w:ilvl w:val="0"/>
          <w:numId w:val="3"/>
        </w:numPr>
      </w:pPr>
      <w:r>
        <w:t xml:space="preserve">System brings up options </w:t>
      </w:r>
      <w:r w:rsidR="0069350F">
        <w:t>based on entry type.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User enters information and chooses to submit it.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Th</w:t>
      </w:r>
      <w:r w:rsidR="00760262">
        <w:t>e system stores the information (see extension point).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 xml:space="preserve">The system then asks the user if they would like to enter another </w:t>
      </w:r>
      <w:r w:rsidR="0069350F">
        <w:t>sleep</w:t>
      </w:r>
      <w:r>
        <w:t xml:space="preserve"> entry</w:t>
      </w:r>
      <w:r w:rsidR="0069350F">
        <w:t xml:space="preserve"> (if user entered module manually)</w:t>
      </w:r>
      <w:r>
        <w:t>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User chooses yes or no.</w:t>
      </w:r>
    </w:p>
    <w:p w:rsidR="005F3221" w:rsidRPr="005F3221" w:rsidRDefault="005F3221" w:rsidP="00796357">
      <w:pPr>
        <w:pStyle w:val="BodyText"/>
        <w:numPr>
          <w:ilvl w:val="0"/>
          <w:numId w:val="3"/>
        </w:numPr>
      </w:pPr>
      <w:r>
        <w:t xml:space="preserve">The system takes the user back to the main menu of the </w:t>
      </w:r>
      <w:r w:rsidR="0069350F">
        <w:t>sleep</w:t>
      </w:r>
      <w:r>
        <w:t xml:space="preserve"> module, or clears the </w:t>
      </w:r>
      <w:r w:rsidR="0069350F">
        <w:t>sleep</w:t>
      </w:r>
      <w:r>
        <w:t xml:space="preserve"> input depending on choice</w:t>
      </w:r>
    </w:p>
    <w:p w:rsidR="004E3682" w:rsidRDefault="004E3682" w:rsidP="004E3682">
      <w:pPr>
        <w:pStyle w:val="BodyText"/>
        <w:ind w:left="1080"/>
      </w:pPr>
    </w:p>
    <w:p w:rsidR="00BB070B" w:rsidRDefault="00A97DB5" w:rsidP="0040765F">
      <w:pPr>
        <w:pStyle w:val="Heading2"/>
      </w:pPr>
      <w:bookmarkStart w:id="20" w:name="_Toc435120837"/>
      <w:r>
        <w:t>Alternate Course</w:t>
      </w:r>
      <w:r w:rsidR="00A42A59">
        <w:t xml:space="preserve"> – </w:t>
      </w:r>
      <w:r w:rsidR="0040765F">
        <w:t>None</w:t>
      </w:r>
      <w:bookmarkEnd w:id="20"/>
    </w:p>
    <w:p w:rsidR="004E3682" w:rsidRPr="004E3682" w:rsidRDefault="004E3682" w:rsidP="004E3682"/>
    <w:p w:rsidR="00BB070B" w:rsidRDefault="00BB070B" w:rsidP="00B45A24">
      <w:pPr>
        <w:pStyle w:val="Heading1"/>
      </w:pPr>
      <w:bookmarkStart w:id="21" w:name="_Toc455894756"/>
      <w:bookmarkStart w:id="22" w:name="_Toc435120838"/>
      <w:r>
        <w:t>Extension Points</w:t>
      </w:r>
      <w:bookmarkEnd w:id="21"/>
      <w:bookmarkEnd w:id="22"/>
    </w:p>
    <w:p w:rsidR="006D2007" w:rsidRDefault="006D2007" w:rsidP="006D2007"/>
    <w:p w:rsidR="006D2007" w:rsidRPr="006D2007" w:rsidRDefault="00760262" w:rsidP="006D2007">
      <w:pPr>
        <w:ind w:left="720"/>
      </w:pPr>
      <w:r>
        <w:t>Use case – Store Information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3" w:name="_Toc435120839"/>
      <w:r>
        <w:lastRenderedPageBreak/>
        <w:t>Scenarios</w:t>
      </w:r>
      <w:bookmarkEnd w:id="23"/>
    </w:p>
    <w:p w:rsidR="00760262" w:rsidRPr="00760262" w:rsidRDefault="00760262" w:rsidP="00760262"/>
    <w:p w:rsidR="005146E9" w:rsidRDefault="005146E9" w:rsidP="005146E9">
      <w:pPr>
        <w:pStyle w:val="Heading2"/>
      </w:pPr>
      <w:bookmarkStart w:id="24" w:name="_Toc435120840"/>
      <w:r>
        <w:t xml:space="preserve">Happy </w:t>
      </w:r>
      <w:proofErr w:type="gramStart"/>
      <w:r>
        <w:t>Day</w:t>
      </w:r>
      <w:r w:rsidR="00AF1E4B">
        <w:t xml:space="preserve">  </w:t>
      </w:r>
      <w:r w:rsidR="00760262">
        <w:t>-</w:t>
      </w:r>
      <w:proofErr w:type="gramEnd"/>
      <w:r w:rsidR="00760262">
        <w:t xml:space="preserve"> “</w:t>
      </w:r>
      <w:r w:rsidR="0069350F">
        <w:t>Manual Entry</w:t>
      </w:r>
      <w:r w:rsidR="00760262">
        <w:t>”</w:t>
      </w:r>
      <w:bookmarkEnd w:id="24"/>
    </w:p>
    <w:p w:rsidR="002675A8" w:rsidRDefault="005146E9" w:rsidP="00AF1E4B">
      <w:pPr>
        <w:ind w:left="720"/>
      </w:pPr>
      <w:r>
        <w:t>Assumptions:</w:t>
      </w:r>
      <w:r w:rsidR="00293E35">
        <w:t xml:space="preserve"> </w:t>
      </w:r>
      <w:r w:rsidR="002675A8">
        <w:tab/>
      </w:r>
    </w:p>
    <w:p w:rsidR="005146E9" w:rsidRPr="00760262" w:rsidRDefault="00760262" w:rsidP="005146E9">
      <w:pPr>
        <w:ind w:left="720"/>
      </w:pPr>
      <w:r>
        <w:rPr>
          <w:i/>
          <w:color w:val="0070C0"/>
        </w:rPr>
        <w:tab/>
      </w:r>
      <w:r>
        <w:t xml:space="preserve">User </w:t>
      </w:r>
      <w:r w:rsidR="0069350F">
        <w:t>Sarah</w:t>
      </w:r>
      <w:r>
        <w:t xml:space="preserve"> </w:t>
      </w:r>
      <w:r w:rsidR="00F16DF5">
        <w:t xml:space="preserve">wants to </w:t>
      </w:r>
      <w:r w:rsidR="0069350F">
        <w:t>manually enter a sleep time entry.</w:t>
      </w:r>
    </w:p>
    <w:p w:rsidR="005146E9" w:rsidRDefault="005146E9" w:rsidP="005146E9">
      <w:pPr>
        <w:ind w:left="720"/>
      </w:pPr>
      <w:r>
        <w:t>Steps:</w:t>
      </w:r>
    </w:p>
    <w:p w:rsidR="002675A8" w:rsidRDefault="0069350F" w:rsidP="002675A8">
      <w:pPr>
        <w:pStyle w:val="BodyText"/>
        <w:numPr>
          <w:ilvl w:val="0"/>
          <w:numId w:val="15"/>
        </w:numPr>
      </w:pPr>
      <w:r>
        <w:t>Sarah</w:t>
      </w:r>
      <w:r w:rsidR="00760262">
        <w:t xml:space="preserve"> opens the </w:t>
      </w:r>
      <w:r>
        <w:t>sleep</w:t>
      </w:r>
      <w:r w:rsidR="00760262">
        <w:t xml:space="preserve"> module</w:t>
      </w:r>
    </w:p>
    <w:p w:rsidR="00AF1E4B" w:rsidRDefault="00760262" w:rsidP="002675A8">
      <w:pPr>
        <w:pStyle w:val="BodyText"/>
        <w:numPr>
          <w:ilvl w:val="0"/>
          <w:numId w:val="15"/>
        </w:numPr>
      </w:pPr>
      <w:r>
        <w:t xml:space="preserve">The system opens the </w:t>
      </w:r>
      <w:r w:rsidR="0069350F">
        <w:t>sleep</w:t>
      </w:r>
      <w:r>
        <w:t xml:space="preserve"> module main menu.</w:t>
      </w:r>
    </w:p>
    <w:p w:rsidR="002675A8" w:rsidRDefault="0069350F" w:rsidP="002675A8">
      <w:pPr>
        <w:pStyle w:val="BodyText"/>
        <w:numPr>
          <w:ilvl w:val="0"/>
          <w:numId w:val="15"/>
        </w:numPr>
      </w:pPr>
      <w:r>
        <w:t>Sarah</w:t>
      </w:r>
      <w:r w:rsidR="00760262">
        <w:t xml:space="preserve"> chooses new </w:t>
      </w:r>
      <w:r>
        <w:t>sleep entry</w:t>
      </w:r>
      <w:r w:rsidR="00760262">
        <w:t>.</w:t>
      </w:r>
    </w:p>
    <w:p w:rsidR="00AF1E4B" w:rsidRDefault="00760262" w:rsidP="002675A8">
      <w:pPr>
        <w:pStyle w:val="BodyText"/>
        <w:numPr>
          <w:ilvl w:val="0"/>
          <w:numId w:val="15"/>
        </w:numPr>
      </w:pPr>
      <w:r>
        <w:t xml:space="preserve">The system provides </w:t>
      </w:r>
      <w:r w:rsidR="0069350F">
        <w:t>date, time, and possible quality options for sleep.</w:t>
      </w:r>
    </w:p>
    <w:p w:rsidR="00760262" w:rsidRDefault="0069350F" w:rsidP="002675A8">
      <w:pPr>
        <w:pStyle w:val="BodyText"/>
        <w:numPr>
          <w:ilvl w:val="0"/>
          <w:numId w:val="15"/>
        </w:numPr>
      </w:pPr>
      <w:r>
        <w:t>Sarah chooses that she fell asleep around 9pm the night before and woke up at 5am.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The system stores that information</w:t>
      </w:r>
      <w:r w:rsidR="00F16DF5">
        <w:t xml:space="preserve"> (see extension point Store Information)</w:t>
      </w:r>
      <w:r>
        <w:t>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 xml:space="preserve">The system asks </w:t>
      </w:r>
      <w:r w:rsidR="0069350F">
        <w:t>Sarah if she would like to enter another sleep time entry.</w:t>
      </w:r>
    </w:p>
    <w:p w:rsidR="00760262" w:rsidRDefault="0069350F" w:rsidP="002675A8">
      <w:pPr>
        <w:pStyle w:val="BodyText"/>
        <w:numPr>
          <w:ilvl w:val="0"/>
          <w:numId w:val="15"/>
        </w:numPr>
      </w:pPr>
      <w:r>
        <w:t>Sarah</w:t>
      </w:r>
      <w:r w:rsidR="00760262">
        <w:t xml:space="preserve"> chooses </w:t>
      </w:r>
      <w:r>
        <w:t>yes</w:t>
      </w:r>
      <w:r w:rsidR="00760262">
        <w:t>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 xml:space="preserve">The system </w:t>
      </w:r>
      <w:r w:rsidR="0069350F">
        <w:t>refreshes the new sleep entry screen for more input.</w:t>
      </w:r>
    </w:p>
    <w:p w:rsidR="0069350F" w:rsidRDefault="0069350F" w:rsidP="002675A8">
      <w:pPr>
        <w:pStyle w:val="BodyText"/>
        <w:numPr>
          <w:ilvl w:val="0"/>
          <w:numId w:val="15"/>
        </w:numPr>
      </w:pPr>
      <w:r>
        <w:t xml:space="preserve">Sarah chooses that she fell asleep </w:t>
      </w:r>
      <w:r w:rsidR="000A52DC">
        <w:t>2 days ago at 10pm and woke up at 6:30am.</w:t>
      </w:r>
    </w:p>
    <w:p w:rsidR="000A52DC" w:rsidRDefault="000A52DC" w:rsidP="002675A8">
      <w:pPr>
        <w:pStyle w:val="BodyText"/>
        <w:numPr>
          <w:ilvl w:val="0"/>
          <w:numId w:val="15"/>
        </w:numPr>
      </w:pPr>
      <w:r>
        <w:t>The system stores the entered information (see extension point Store Information)</w:t>
      </w:r>
    </w:p>
    <w:p w:rsidR="000A52DC" w:rsidRDefault="000A52DC" w:rsidP="002675A8">
      <w:pPr>
        <w:pStyle w:val="BodyText"/>
        <w:numPr>
          <w:ilvl w:val="0"/>
          <w:numId w:val="15"/>
        </w:numPr>
      </w:pPr>
      <w:r>
        <w:t>The system asks Sarah if she would like to enter another sleep time entry.</w:t>
      </w:r>
    </w:p>
    <w:p w:rsidR="000A52DC" w:rsidRDefault="000A52DC" w:rsidP="002675A8">
      <w:pPr>
        <w:pStyle w:val="BodyText"/>
        <w:numPr>
          <w:ilvl w:val="0"/>
          <w:numId w:val="15"/>
        </w:numPr>
      </w:pPr>
      <w:r>
        <w:t>Sarah chooses no.</w:t>
      </w:r>
    </w:p>
    <w:p w:rsidR="000A52DC" w:rsidRDefault="000A52DC" w:rsidP="002675A8">
      <w:pPr>
        <w:pStyle w:val="BodyText"/>
        <w:numPr>
          <w:ilvl w:val="0"/>
          <w:numId w:val="15"/>
        </w:numPr>
      </w:pPr>
      <w:r>
        <w:t>The system takes Sarah back to the main menu.</w:t>
      </w:r>
    </w:p>
    <w:p w:rsidR="00AF1E4B" w:rsidRDefault="00AF1E4B" w:rsidP="00AF1E4B">
      <w:pPr>
        <w:pStyle w:val="BodyText"/>
        <w:ind w:left="1080"/>
      </w:pPr>
    </w:p>
    <w:p w:rsidR="005146E9" w:rsidRDefault="005146E9" w:rsidP="005146E9">
      <w:pPr>
        <w:pStyle w:val="Heading2"/>
      </w:pPr>
      <w:bookmarkStart w:id="25" w:name="_Toc435120841"/>
      <w:r>
        <w:t xml:space="preserve">Rainy Day </w:t>
      </w:r>
      <w:r w:rsidR="00692D39">
        <w:t>–</w:t>
      </w:r>
      <w:r w:rsidR="00760262">
        <w:t xml:space="preserve"> “Invalid Entry”</w:t>
      </w:r>
      <w:bookmarkEnd w:id="25"/>
    </w:p>
    <w:p w:rsidR="00AF1E4B" w:rsidRDefault="00AF1E4B" w:rsidP="00AF1E4B"/>
    <w:p w:rsidR="00E050CE" w:rsidRDefault="00AF1E4B" w:rsidP="00E050CE">
      <w:pPr>
        <w:ind w:left="720"/>
      </w:pPr>
      <w:r>
        <w:t xml:space="preserve">Assumptions: </w:t>
      </w:r>
    </w:p>
    <w:p w:rsidR="00AF1E4B" w:rsidRPr="00760262" w:rsidRDefault="00760262" w:rsidP="00AF1E4B">
      <w:pPr>
        <w:ind w:left="1440"/>
      </w:pPr>
      <w:r>
        <w:t xml:space="preserve">User Felipe does not want to actually enter a </w:t>
      </w:r>
      <w:r w:rsidR="000A52DC">
        <w:t>sleep time</w:t>
      </w:r>
      <w:r>
        <w:t>.</w:t>
      </w:r>
    </w:p>
    <w:p w:rsidR="00E050CE" w:rsidRDefault="00E050CE" w:rsidP="00E050CE">
      <w:pPr>
        <w:ind w:left="720"/>
      </w:pPr>
    </w:p>
    <w:p w:rsidR="00E050CE" w:rsidRDefault="00E050CE" w:rsidP="00E050CE">
      <w:pPr>
        <w:ind w:left="720"/>
      </w:pPr>
      <w:r>
        <w:t>Steps: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Felipe</w:t>
      </w:r>
      <w:r>
        <w:t xml:space="preserve"> opens the </w:t>
      </w:r>
      <w:r w:rsidR="000A52DC">
        <w:t>sleep</w:t>
      </w:r>
      <w:r>
        <w:t xml:space="preserve"> module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 xml:space="preserve">The system opens the </w:t>
      </w:r>
      <w:r w:rsidR="000A52DC">
        <w:t>sleep</w:t>
      </w:r>
      <w:r>
        <w:t xml:space="preserve"> module main menu.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Felipe accidentally</w:t>
      </w:r>
      <w:r>
        <w:t xml:space="preserve"> chooses new entry.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 xml:space="preserve">The system provides options for John to </w:t>
      </w:r>
      <w:r w:rsidR="000A52DC">
        <w:t>enter how long he slept</w:t>
      </w:r>
      <w:r>
        <w:t>.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 xml:space="preserve">Felipe tries to confirm </w:t>
      </w:r>
      <w:r w:rsidR="000A52DC">
        <w:t>without choosing a start or end time.</w:t>
      </w:r>
    </w:p>
    <w:p w:rsidR="00760262" w:rsidRDefault="00F16DF5" w:rsidP="00760262">
      <w:pPr>
        <w:pStyle w:val="BodyText"/>
        <w:numPr>
          <w:ilvl w:val="0"/>
          <w:numId w:val="16"/>
        </w:numPr>
      </w:pPr>
      <w:r>
        <w:t xml:space="preserve">The system informs Felipe that a </w:t>
      </w:r>
      <w:r w:rsidR="000A52DC">
        <w:t>sleep entry cannot be made without selecting a start or end time</w:t>
      </w:r>
      <w:r>
        <w:t>.</w:t>
      </w:r>
    </w:p>
    <w:p w:rsidR="00F16DF5" w:rsidRDefault="00F16DF5" w:rsidP="00760262">
      <w:pPr>
        <w:pStyle w:val="BodyText"/>
        <w:numPr>
          <w:ilvl w:val="0"/>
          <w:numId w:val="16"/>
        </w:numPr>
      </w:pPr>
      <w:r>
        <w:t>Felipe presses cancel.</w:t>
      </w:r>
    </w:p>
    <w:p w:rsidR="00F16DF5" w:rsidRDefault="00F16DF5" w:rsidP="00760262">
      <w:pPr>
        <w:pStyle w:val="BodyText"/>
        <w:numPr>
          <w:ilvl w:val="0"/>
          <w:numId w:val="16"/>
        </w:numPr>
      </w:pPr>
      <w:r>
        <w:t xml:space="preserve">The system goes back to the </w:t>
      </w:r>
      <w:r w:rsidR="000A52DC">
        <w:t>sleep</w:t>
      </w:r>
      <w:r>
        <w:t xml:space="preserve"> module main menu.</w:t>
      </w:r>
      <w:r>
        <w:br/>
      </w:r>
    </w:p>
    <w:p w:rsidR="00F16DF5" w:rsidRDefault="00F16DF5" w:rsidP="00F16DF5">
      <w:pPr>
        <w:pStyle w:val="Heading2"/>
      </w:pPr>
      <w:bookmarkStart w:id="26" w:name="_Toc435120842"/>
      <w:r>
        <w:t xml:space="preserve">Happy </w:t>
      </w:r>
      <w:proofErr w:type="gramStart"/>
      <w:r>
        <w:t>Day  -</w:t>
      </w:r>
      <w:proofErr w:type="gramEnd"/>
      <w:r>
        <w:t xml:space="preserve"> “</w:t>
      </w:r>
      <w:r w:rsidR="00FD533B">
        <w:t>Timer</w:t>
      </w:r>
      <w:r w:rsidR="000A52DC">
        <w:t xml:space="preserve"> Triggered</w:t>
      </w:r>
      <w:r>
        <w:t>”</w:t>
      </w:r>
      <w:bookmarkEnd w:id="26"/>
    </w:p>
    <w:p w:rsidR="00F16DF5" w:rsidRDefault="00F16DF5" w:rsidP="00F16DF5">
      <w:pPr>
        <w:ind w:left="720"/>
      </w:pPr>
      <w:r>
        <w:t xml:space="preserve">Assumptions: </w:t>
      </w:r>
      <w:r>
        <w:tab/>
      </w:r>
    </w:p>
    <w:p w:rsidR="00F16DF5" w:rsidRPr="00760262" w:rsidRDefault="00F16DF5" w:rsidP="00F16DF5">
      <w:pPr>
        <w:ind w:left="720"/>
      </w:pPr>
      <w:r>
        <w:rPr>
          <w:i/>
          <w:color w:val="0070C0"/>
        </w:rPr>
        <w:tab/>
      </w:r>
      <w:r>
        <w:t xml:space="preserve">User </w:t>
      </w:r>
      <w:r w:rsidR="000A52DC">
        <w:t>Troy</w:t>
      </w:r>
      <w:r>
        <w:t xml:space="preserve"> </w:t>
      </w:r>
      <w:r w:rsidR="00FD533B">
        <w:t>sets a timer at 11:00pm</w:t>
      </w:r>
    </w:p>
    <w:p w:rsidR="00F16DF5" w:rsidRDefault="00F16DF5" w:rsidP="00F16DF5">
      <w:pPr>
        <w:ind w:left="720"/>
      </w:pPr>
      <w:r>
        <w:t>Steps:</w:t>
      </w:r>
    </w:p>
    <w:p w:rsidR="00F16DF5" w:rsidRDefault="00FD533B" w:rsidP="00F16DF5">
      <w:pPr>
        <w:pStyle w:val="BodyText"/>
        <w:numPr>
          <w:ilvl w:val="0"/>
          <w:numId w:val="17"/>
        </w:numPr>
      </w:pPr>
      <w:r>
        <w:lastRenderedPageBreak/>
        <w:t>Troy wakes up and turns off the timer at 6:00am.</w:t>
      </w:r>
    </w:p>
    <w:p w:rsidR="000A52DC" w:rsidRDefault="00FD533B" w:rsidP="00F16DF5">
      <w:pPr>
        <w:pStyle w:val="BodyText"/>
        <w:numPr>
          <w:ilvl w:val="0"/>
          <w:numId w:val="17"/>
        </w:numPr>
      </w:pPr>
      <w:r>
        <w:t xml:space="preserve">The timer sends the total time slept </w:t>
      </w:r>
      <w:r w:rsidR="00C5206B">
        <w:t xml:space="preserve">(7 hours) </w:t>
      </w:r>
      <w:r>
        <w:t>to the system.</w:t>
      </w:r>
    </w:p>
    <w:p w:rsidR="000A52DC" w:rsidRDefault="00FD533B" w:rsidP="00F16DF5">
      <w:pPr>
        <w:pStyle w:val="BodyText"/>
        <w:numPr>
          <w:ilvl w:val="0"/>
          <w:numId w:val="17"/>
        </w:numPr>
      </w:pPr>
      <w:r>
        <w:t>The system creates a sleep entry with the current date as well as the time slept.</w:t>
      </w:r>
    </w:p>
    <w:p w:rsidR="00FD533B" w:rsidRDefault="00FD533B" w:rsidP="00F16DF5">
      <w:pPr>
        <w:pStyle w:val="BodyText"/>
        <w:numPr>
          <w:ilvl w:val="0"/>
          <w:numId w:val="17"/>
        </w:numPr>
      </w:pPr>
      <w:r>
        <w:t>The system stores the sleep time (see extension point store information)</w:t>
      </w:r>
    </w:p>
    <w:p w:rsidR="00FD533B" w:rsidRDefault="00FD533B" w:rsidP="00F16DF5">
      <w:pPr>
        <w:pStyle w:val="BodyText"/>
        <w:numPr>
          <w:ilvl w:val="0"/>
          <w:numId w:val="17"/>
        </w:numPr>
      </w:pPr>
      <w:r>
        <w:t>The system deactivates the timer.</w:t>
      </w:r>
    </w:p>
    <w:p w:rsidR="00FD533B" w:rsidRDefault="00FD533B" w:rsidP="00FD533B">
      <w:pPr>
        <w:pStyle w:val="Heading2"/>
      </w:pPr>
      <w:r>
        <w:t xml:space="preserve">Happy </w:t>
      </w:r>
      <w:proofErr w:type="gramStart"/>
      <w:r>
        <w:t>Day  -</w:t>
      </w:r>
      <w:proofErr w:type="gramEnd"/>
      <w:r>
        <w:t xml:space="preserve"> “</w:t>
      </w:r>
      <w:r>
        <w:t>Fitbit Triggered</w:t>
      </w:r>
      <w:r>
        <w:t>”</w:t>
      </w:r>
    </w:p>
    <w:p w:rsidR="00FD533B" w:rsidRDefault="00FD533B" w:rsidP="00FD533B">
      <w:pPr>
        <w:ind w:left="720"/>
      </w:pPr>
      <w:r>
        <w:t xml:space="preserve">Assumptions: </w:t>
      </w:r>
      <w:r>
        <w:tab/>
      </w:r>
    </w:p>
    <w:p w:rsidR="00FD533B" w:rsidRPr="00760262" w:rsidRDefault="00FD533B" w:rsidP="00FD533B">
      <w:pPr>
        <w:ind w:left="720"/>
      </w:pPr>
      <w:r>
        <w:rPr>
          <w:i/>
          <w:color w:val="0070C0"/>
        </w:rPr>
        <w:tab/>
      </w:r>
      <w:r>
        <w:t xml:space="preserve">User </w:t>
      </w:r>
      <w:r>
        <w:t>Jose has Fitbit Integration setup for sleep.</w:t>
      </w:r>
    </w:p>
    <w:p w:rsidR="00FD533B" w:rsidRDefault="00FD533B" w:rsidP="00FD533B">
      <w:pPr>
        <w:ind w:left="720"/>
      </w:pPr>
      <w:r>
        <w:t>Steps:</w:t>
      </w:r>
    </w:p>
    <w:p w:rsidR="00FD533B" w:rsidRDefault="00FD533B" w:rsidP="00FD533B">
      <w:pPr>
        <w:pStyle w:val="BodyText"/>
        <w:numPr>
          <w:ilvl w:val="0"/>
          <w:numId w:val="18"/>
        </w:numPr>
      </w:pPr>
      <w:r>
        <w:t xml:space="preserve">Jose falls asleep </w:t>
      </w:r>
      <w:r w:rsidR="00C5206B">
        <w:t xml:space="preserve">at 10:53pm </w:t>
      </w:r>
      <w:r>
        <w:t xml:space="preserve">with the Fitbit </w:t>
      </w:r>
      <w:r w:rsidR="00C5206B">
        <w:t>on.</w:t>
      </w:r>
    </w:p>
    <w:p w:rsidR="00C5206B" w:rsidRDefault="00C5206B" w:rsidP="00FD533B">
      <w:pPr>
        <w:pStyle w:val="BodyText"/>
        <w:numPr>
          <w:ilvl w:val="0"/>
          <w:numId w:val="18"/>
        </w:numPr>
      </w:pPr>
      <w:r>
        <w:t>Jose wakes up at 7:00am.</w:t>
      </w:r>
    </w:p>
    <w:p w:rsidR="00C5206B" w:rsidRDefault="00C5206B" w:rsidP="00FD533B">
      <w:pPr>
        <w:pStyle w:val="BodyText"/>
        <w:numPr>
          <w:ilvl w:val="0"/>
          <w:numId w:val="18"/>
        </w:numPr>
      </w:pPr>
      <w:r>
        <w:t>Fitbit registers that Jose woke up</w:t>
      </w:r>
    </w:p>
    <w:p w:rsidR="00C5206B" w:rsidRDefault="00C5206B" w:rsidP="00FD533B">
      <w:pPr>
        <w:pStyle w:val="BodyText"/>
        <w:numPr>
          <w:ilvl w:val="0"/>
          <w:numId w:val="18"/>
        </w:numPr>
      </w:pPr>
      <w:r>
        <w:t>Fitbit sends sleep information to the system</w:t>
      </w:r>
    </w:p>
    <w:p w:rsidR="00C5206B" w:rsidRDefault="00C5206B" w:rsidP="00FD533B">
      <w:pPr>
        <w:pStyle w:val="BodyText"/>
        <w:numPr>
          <w:ilvl w:val="0"/>
          <w:numId w:val="18"/>
        </w:numPr>
      </w:pPr>
      <w:r>
        <w:t>The system reads the information sent by the Fitbit and sorts the information</w:t>
      </w:r>
    </w:p>
    <w:p w:rsidR="00C5206B" w:rsidRDefault="00C5206B" w:rsidP="00BC495C">
      <w:pPr>
        <w:pStyle w:val="BodyText"/>
        <w:numPr>
          <w:ilvl w:val="0"/>
          <w:numId w:val="18"/>
        </w:numPr>
      </w:pPr>
      <w:r>
        <w:t>The system stores the sleep information (see extension point store information)</w:t>
      </w:r>
      <w:bookmarkStart w:id="27" w:name="_GoBack"/>
      <w:bookmarkEnd w:id="27"/>
    </w:p>
    <w:p w:rsidR="005146E9" w:rsidRPr="005146E9" w:rsidRDefault="005146E9" w:rsidP="00F16DF5">
      <w:pPr>
        <w:pStyle w:val="BodyText"/>
        <w:ind w:left="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2C3" w:rsidRDefault="002952C3">
      <w:r>
        <w:separator/>
      </w:r>
    </w:p>
  </w:endnote>
  <w:endnote w:type="continuationSeparator" w:id="0">
    <w:p w:rsidR="002952C3" w:rsidRDefault="0029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B041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E050CE">
            <w:t>James Long,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C495C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F3221" w:rsidRDefault="000A1F55" w:rsidP="005F322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F7657">
            <w:t xml:space="preserve"> </w:t>
          </w:r>
          <w:r w:rsidR="005F3221">
            <w:t>Team R.O.C.K.E.T.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C495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2C3" w:rsidRDefault="002952C3">
      <w:r>
        <w:separator/>
      </w:r>
    </w:p>
  </w:footnote>
  <w:footnote w:type="continuationSeparator" w:id="0">
    <w:p w:rsidR="002952C3" w:rsidRDefault="00295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6C489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Team </w:t>
    </w:r>
    <w:r w:rsidR="001931FA">
      <w:t>R.O.C.K.E.T.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F16DF5" w:rsidP="00E050CE">
          <w:proofErr w:type="spellStart"/>
          <w:r>
            <w:t>Biometrix</w:t>
          </w:r>
          <w:proofErr w:type="spellEnd"/>
        </w:p>
      </w:tc>
      <w:tc>
        <w:tcPr>
          <w:tcW w:w="3179" w:type="dxa"/>
        </w:tcPr>
        <w:p w:rsidR="00E93A7E" w:rsidRDefault="00E93A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93A7E">
      <w:tc>
        <w:tcPr>
          <w:tcW w:w="6379" w:type="dxa"/>
        </w:tcPr>
        <w:p w:rsidR="00E93A7E" w:rsidRDefault="002952C3" w:rsidP="00C1644F">
          <w:r>
            <w:fldChar w:fldCharType="begin"/>
          </w:r>
          <w:r>
            <w:instrText xml:space="preserve"> TITLE  "Use Case: \"Use Case Name\""  \* MERGEFORMAT </w:instrText>
          </w:r>
          <w:r>
            <w:fldChar w:fldCharType="separate"/>
          </w:r>
          <w:r w:rsidR="006C489B">
            <w:t>Use Case: "</w:t>
          </w:r>
          <w:r w:rsidR="00F16DF5">
            <w:t xml:space="preserve">Enter </w:t>
          </w:r>
          <w:r w:rsidR="00C1644F">
            <w:t>Sleep</w:t>
          </w:r>
          <w:r w:rsidR="006C489B">
            <w:t>"</w:t>
          </w:r>
          <w:r>
            <w:fldChar w:fldCharType="end"/>
          </w:r>
        </w:p>
      </w:tc>
      <w:tc>
        <w:tcPr>
          <w:tcW w:w="3179" w:type="dxa"/>
        </w:tcPr>
        <w:p w:rsidR="00E93A7E" w:rsidRDefault="003B18FB">
          <w:r>
            <w:t xml:space="preserve">  Date:  &lt;01/15/2013</w:t>
          </w:r>
          <w:r w:rsidR="00E93A7E">
            <w:t>&gt;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580085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575964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720A1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E2461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E2141F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4"/>
  </w:num>
  <w:num w:numId="9">
    <w:abstractNumId w:val="10"/>
  </w:num>
  <w:num w:numId="10">
    <w:abstractNumId w:val="15"/>
  </w:num>
  <w:num w:numId="11">
    <w:abstractNumId w:val="14"/>
  </w:num>
  <w:num w:numId="12">
    <w:abstractNumId w:val="3"/>
  </w:num>
  <w:num w:numId="13">
    <w:abstractNumId w:val="12"/>
  </w:num>
  <w:num w:numId="14">
    <w:abstractNumId w:val="2"/>
  </w:num>
  <w:num w:numId="15">
    <w:abstractNumId w:val="11"/>
  </w:num>
  <w:num w:numId="16">
    <w:abstractNumId w:val="16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9"/>
    <w:rsid w:val="0001591D"/>
    <w:rsid w:val="0003383D"/>
    <w:rsid w:val="000932D1"/>
    <w:rsid w:val="000A1F55"/>
    <w:rsid w:val="000A52DC"/>
    <w:rsid w:val="000A77A4"/>
    <w:rsid w:val="000B0908"/>
    <w:rsid w:val="000B607F"/>
    <w:rsid w:val="000C5FA6"/>
    <w:rsid w:val="000D0178"/>
    <w:rsid w:val="001532A1"/>
    <w:rsid w:val="00166D16"/>
    <w:rsid w:val="001768E5"/>
    <w:rsid w:val="001931FA"/>
    <w:rsid w:val="001B4511"/>
    <w:rsid w:val="001E79A8"/>
    <w:rsid w:val="00205750"/>
    <w:rsid w:val="0020755D"/>
    <w:rsid w:val="00243AB4"/>
    <w:rsid w:val="00252CAE"/>
    <w:rsid w:val="002675A8"/>
    <w:rsid w:val="00275701"/>
    <w:rsid w:val="00290C3C"/>
    <w:rsid w:val="00293E35"/>
    <w:rsid w:val="002952C3"/>
    <w:rsid w:val="002A25E0"/>
    <w:rsid w:val="002B3E61"/>
    <w:rsid w:val="002B5DFC"/>
    <w:rsid w:val="002B61D2"/>
    <w:rsid w:val="002E0E46"/>
    <w:rsid w:val="002E6EFB"/>
    <w:rsid w:val="00326417"/>
    <w:rsid w:val="00330836"/>
    <w:rsid w:val="003847C2"/>
    <w:rsid w:val="00396F5A"/>
    <w:rsid w:val="003B18FB"/>
    <w:rsid w:val="0040765F"/>
    <w:rsid w:val="004259B6"/>
    <w:rsid w:val="00437143"/>
    <w:rsid w:val="004861CD"/>
    <w:rsid w:val="004A319C"/>
    <w:rsid w:val="004B748E"/>
    <w:rsid w:val="004E3682"/>
    <w:rsid w:val="004E3BF2"/>
    <w:rsid w:val="004E400F"/>
    <w:rsid w:val="00510927"/>
    <w:rsid w:val="005146E9"/>
    <w:rsid w:val="00561E5C"/>
    <w:rsid w:val="00563AD1"/>
    <w:rsid w:val="005F3221"/>
    <w:rsid w:val="00603CDF"/>
    <w:rsid w:val="00641488"/>
    <w:rsid w:val="00692D39"/>
    <w:rsid w:val="0069350F"/>
    <w:rsid w:val="006C489B"/>
    <w:rsid w:val="006C6EE6"/>
    <w:rsid w:val="006C7F18"/>
    <w:rsid w:val="006D2007"/>
    <w:rsid w:val="00723CE0"/>
    <w:rsid w:val="00744D2F"/>
    <w:rsid w:val="00760262"/>
    <w:rsid w:val="00763C3D"/>
    <w:rsid w:val="0076532A"/>
    <w:rsid w:val="00772AD5"/>
    <w:rsid w:val="00774ABB"/>
    <w:rsid w:val="007808A7"/>
    <w:rsid w:val="00796357"/>
    <w:rsid w:val="00797D4E"/>
    <w:rsid w:val="007C62CC"/>
    <w:rsid w:val="007E0120"/>
    <w:rsid w:val="007E70F4"/>
    <w:rsid w:val="0083548E"/>
    <w:rsid w:val="00850072"/>
    <w:rsid w:val="008D4224"/>
    <w:rsid w:val="008E67FF"/>
    <w:rsid w:val="009358C8"/>
    <w:rsid w:val="009938E7"/>
    <w:rsid w:val="009F3C18"/>
    <w:rsid w:val="00A42A59"/>
    <w:rsid w:val="00A97DB5"/>
    <w:rsid w:val="00AB041D"/>
    <w:rsid w:val="00AC071D"/>
    <w:rsid w:val="00AD18D1"/>
    <w:rsid w:val="00AF1E4B"/>
    <w:rsid w:val="00AF7657"/>
    <w:rsid w:val="00B04D81"/>
    <w:rsid w:val="00B2012F"/>
    <w:rsid w:val="00B24B9D"/>
    <w:rsid w:val="00B45A24"/>
    <w:rsid w:val="00B56751"/>
    <w:rsid w:val="00B620F7"/>
    <w:rsid w:val="00B8107E"/>
    <w:rsid w:val="00BB070B"/>
    <w:rsid w:val="00BC495C"/>
    <w:rsid w:val="00BD0934"/>
    <w:rsid w:val="00C01DA4"/>
    <w:rsid w:val="00C13891"/>
    <w:rsid w:val="00C1644F"/>
    <w:rsid w:val="00C3499E"/>
    <w:rsid w:val="00C5206B"/>
    <w:rsid w:val="00C53EC6"/>
    <w:rsid w:val="00CC2AAC"/>
    <w:rsid w:val="00D10228"/>
    <w:rsid w:val="00D32939"/>
    <w:rsid w:val="00D93633"/>
    <w:rsid w:val="00E04B87"/>
    <w:rsid w:val="00E050CE"/>
    <w:rsid w:val="00E06630"/>
    <w:rsid w:val="00E32A61"/>
    <w:rsid w:val="00E836DF"/>
    <w:rsid w:val="00E92435"/>
    <w:rsid w:val="00E93820"/>
    <w:rsid w:val="00E93A7E"/>
    <w:rsid w:val="00EB2A45"/>
    <w:rsid w:val="00EB5392"/>
    <w:rsid w:val="00EB777D"/>
    <w:rsid w:val="00EC533A"/>
    <w:rsid w:val="00ED701C"/>
    <w:rsid w:val="00F16DF5"/>
    <w:rsid w:val="00F27574"/>
    <w:rsid w:val="00F72C1B"/>
    <w:rsid w:val="00F83C89"/>
    <w:rsid w:val="00FD0461"/>
    <w:rsid w:val="00FD1FCC"/>
    <w:rsid w:val="00FD2EF8"/>
    <w:rsid w:val="00FD533B"/>
    <w:rsid w:val="00FD6640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E1A2A0-48C2-45D2-80FB-AA2CED4F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3897293B243C6A46D5AA4A8B6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D4DA-FA8A-48DC-B11E-426824576E74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  <w:docPart>
      <w:docPartPr>
        <w:name w:val="C1EF1B137F2A45FFA1E5B3A38698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10E0-DFE5-4B2E-8443-053D194DCC66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09"/>
    <w:rsid w:val="00050B93"/>
    <w:rsid w:val="00437C09"/>
    <w:rsid w:val="00695641"/>
    <w:rsid w:val="00842DB6"/>
    <w:rsid w:val="00891FD7"/>
    <w:rsid w:val="00A22A3C"/>
    <w:rsid w:val="00A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C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AFC5D-B9B0-4DD2-982C-214CB85C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47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"Enter Sleep"</vt:lpstr>
    </vt:vector>
  </TitlesOfParts>
  <Company>JNL Technologies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"Enter Sleep"</dc:title>
  <dc:subject>Hive Mind</dc:subject>
  <dc:creator>longj</dc:creator>
  <cp:keywords/>
  <cp:lastModifiedBy>Troy Riblett</cp:lastModifiedBy>
  <cp:revision>3</cp:revision>
  <cp:lastPrinted>2011-01-12T22:53:00Z</cp:lastPrinted>
  <dcterms:created xsi:type="dcterms:W3CDTF">2015-11-13T05:06:00Z</dcterms:created>
  <dcterms:modified xsi:type="dcterms:W3CDTF">2015-11-13T05:55:00Z</dcterms:modified>
</cp:coreProperties>
</file>