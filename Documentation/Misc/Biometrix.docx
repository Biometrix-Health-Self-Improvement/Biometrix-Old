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kern w:val="28"/>
        </w:rPr>
        <w:id w:val="-240795504"/>
        <w:docPartObj>
          <w:docPartGallery w:val="Cover Pages"/>
          <w:docPartUnique/>
        </w:docPartObj>
      </w:sdtPr>
      <w:sdtEndPr>
        <w:rPr>
          <w:kern w:val="0"/>
          <w:sz w:val="56"/>
        </w:rPr>
      </w:sdtEndPr>
      <w:sdtContent>
        <w:p w:rsidR="00981E14" w:rsidRDefault="002D5F6F">
          <w:pPr>
            <w:rPr>
              <w:kern w:val="28"/>
            </w:rPr>
          </w:pPr>
          <w:r>
            <w:rPr>
              <w:noProof/>
            </w:rPr>
            <w:drawing>
              <wp:anchor distT="0" distB="0" distL="114300" distR="114300" simplePos="0" relativeHeight="251677696" behindDoc="0" locked="0" layoutInCell="1" allowOverlap="1" wp14:anchorId="38A6C7D9" wp14:editId="714DAD44">
                <wp:simplePos x="0" y="0"/>
                <wp:positionH relativeFrom="column">
                  <wp:posOffset>5126991</wp:posOffset>
                </wp:positionH>
                <wp:positionV relativeFrom="paragraph">
                  <wp:posOffset>225425</wp:posOffset>
                </wp:positionV>
                <wp:extent cx="403627" cy="582106"/>
                <wp:effectExtent l="57150" t="38100" r="34925" b="4699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proutsmall.png"/>
                        <pic:cNvPicPr/>
                      </pic:nvPicPr>
                      <pic:blipFill>
                        <a:blip r:embed="rId9" cstate="print">
                          <a:extLst>
                            <a:ext uri="{28A0092B-C50C-407E-A947-70E740481C1C}">
                              <a14:useLocalDpi xmlns:a14="http://schemas.microsoft.com/office/drawing/2010/main" val="0"/>
                            </a:ext>
                          </a:extLst>
                        </a:blip>
                        <a:stretch>
                          <a:fillRect/>
                        </a:stretch>
                      </pic:blipFill>
                      <pic:spPr>
                        <a:xfrm rot="20853650">
                          <a:off x="0" y="0"/>
                          <a:ext cx="403627" cy="582106"/>
                        </a:xfrm>
                        <a:prstGeom prst="rect">
                          <a:avLst/>
                        </a:prstGeom>
                      </pic:spPr>
                    </pic:pic>
                  </a:graphicData>
                </a:graphic>
                <wp14:sizeRelH relativeFrom="margin">
                  <wp14:pctWidth>0</wp14:pctWidth>
                </wp14:sizeRelH>
                <wp14:sizeRelV relativeFrom="margin">
                  <wp14:pctHeight>0</wp14:pctHeight>
                </wp14:sizeRelV>
              </wp:anchor>
            </w:drawing>
          </w:r>
        </w:p>
        <w:p w:rsidR="002D5F6F" w:rsidRDefault="002E2B06">
          <w:pPr>
            <w:spacing w:line="276" w:lineRule="auto"/>
            <w:rPr>
              <w:sz w:val="56"/>
            </w:rPr>
          </w:pPr>
          <w:r>
            <w:rPr>
              <w:noProof/>
            </w:rPr>
            <w:drawing>
              <wp:inline distT="0" distB="0" distL="0" distR="0" wp14:anchorId="0BAB037C" wp14:editId="3AB15542">
                <wp:extent cx="6400800" cy="1176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oltext143790850581135.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1176655"/>
                        </a:xfrm>
                        <a:prstGeom prst="rect">
                          <a:avLst/>
                        </a:prstGeom>
                      </pic:spPr>
                    </pic:pic>
                  </a:graphicData>
                </a:graphic>
              </wp:inline>
            </w:drawing>
          </w:r>
        </w:p>
        <w:p w:rsidR="009F465C" w:rsidRDefault="001232FA" w:rsidP="00B00AB4">
          <w:pPr>
            <w:spacing w:line="276" w:lineRule="auto"/>
            <w:rPr>
              <w:sz w:val="56"/>
            </w:rPr>
          </w:pPr>
          <w:r>
            <w:rPr>
              <w:noProof/>
            </w:rPr>
            <mc:AlternateContent>
              <mc:Choice Requires="wps">
                <w:drawing>
                  <wp:anchor distT="0" distB="0" distL="114300" distR="114300" simplePos="0" relativeHeight="251679744" behindDoc="0" locked="0" layoutInCell="1" allowOverlap="1" wp14:anchorId="684A8F6A" wp14:editId="0F6CB917">
                    <wp:simplePos x="0" y="0"/>
                    <wp:positionH relativeFrom="margin">
                      <wp:posOffset>19050</wp:posOffset>
                    </wp:positionH>
                    <wp:positionV relativeFrom="margin">
                      <wp:posOffset>6576060</wp:posOffset>
                    </wp:positionV>
                    <wp:extent cx="6016625" cy="2066925"/>
                    <wp:effectExtent l="0" t="0" r="0" b="9525"/>
                    <wp:wrapNone/>
                    <wp:docPr id="2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887" w:rsidRDefault="00D31887" w:rsidP="006C4481">
                                <w:r>
                                  <w:t>Group Members:</w:t>
                                </w:r>
                              </w:p>
                              <w:p w:rsidR="00D31887" w:rsidRPr="002D7678" w:rsidRDefault="00D31887" w:rsidP="006C4481">
                                <w:pPr>
                                  <w:rPr>
                                    <w:rStyle w:val="SubtleReference"/>
                                    <w:color w:val="17406D"/>
                                  </w:rPr>
                                </w:pPr>
                                <w:proofErr w:type="gramStart"/>
                                <w:r w:rsidRPr="002D7678">
                                  <w:rPr>
                                    <w:rStyle w:val="SubtleReference"/>
                                    <w:color w:val="17406D"/>
                                  </w:rPr>
                                  <w:t>Jesse;  Expert</w:t>
                                </w:r>
                                <w:proofErr w:type="gramEnd"/>
                                <w:r w:rsidRPr="002D7678">
                                  <w:rPr>
                                    <w:rStyle w:val="SubtleReference"/>
                                    <w:color w:val="17406D"/>
                                  </w:rPr>
                                  <w:t xml:space="preserve"> in java</w:t>
                                </w:r>
                                <w:r w:rsidR="002A187B" w:rsidRPr="002D7678">
                                  <w:rPr>
                                    <w:rStyle w:val="SubtleReference"/>
                                    <w:color w:val="17406D"/>
                                  </w:rPr>
                                  <w:t xml:space="preserve"> (Tanna</w:t>
                                </w:r>
                                <w:r w:rsidR="00F230F9" w:rsidRPr="002D7678">
                                  <w:rPr>
                                    <w:rStyle w:val="SubtleReference"/>
                                    <w:color w:val="17406D"/>
                                  </w:rPr>
                                  <w:t xml:space="preserve"> </w:t>
                                </w:r>
                                <w:r w:rsidR="00870438" w:rsidRPr="002D7678">
                                  <w:rPr>
                                    <w:rStyle w:val="SubtleReference"/>
                                    <w:color w:val="17406D"/>
                                  </w:rPr>
                                  <w:t>M</w:t>
                                </w:r>
                                <w:r w:rsidR="00F230F9" w:rsidRPr="002D7678">
                                  <w:rPr>
                                    <w:rStyle w:val="SubtleReference"/>
                                    <w:color w:val="17406D"/>
                                  </w:rPr>
                                  <w:t>c</w:t>
                                </w:r>
                                <w:r w:rsidR="00870438" w:rsidRPr="002D7678">
                                  <w:rPr>
                                    <w:rStyle w:val="SubtleReference"/>
                                    <w:color w:val="17406D"/>
                                  </w:rPr>
                                  <w:t>C</w:t>
                                </w:r>
                                <w:r w:rsidR="00F230F9" w:rsidRPr="002D7678">
                                  <w:rPr>
                                    <w:rStyle w:val="SubtleReference"/>
                                    <w:color w:val="17406D"/>
                                  </w:rPr>
                                  <w:t>lure</w:t>
                                </w:r>
                                <w:r w:rsidR="002A187B" w:rsidRPr="002D7678">
                                  <w:rPr>
                                    <w:rStyle w:val="SubtleReference"/>
                                    <w:color w:val="17406D"/>
                                  </w:rPr>
                                  <w:t>)</w:t>
                                </w:r>
                              </w:p>
                              <w:p w:rsidR="00D31887" w:rsidRPr="002D7678" w:rsidRDefault="00D31887" w:rsidP="006C4481">
                                <w:pPr>
                                  <w:rPr>
                                    <w:rStyle w:val="SubtleReference"/>
                                    <w:color w:val="17406D"/>
                                  </w:rPr>
                                </w:pPr>
                                <w:r w:rsidRPr="002D7678">
                                  <w:rPr>
                                    <w:rStyle w:val="SubtleReference"/>
                                    <w:color w:val="17406D"/>
                                  </w:rPr>
                                  <w:t xml:space="preserve">James; Expert in </w:t>
                                </w:r>
                                <w:proofErr w:type="spellStart"/>
                                <w:r w:rsidRPr="002D7678">
                                  <w:rPr>
                                    <w:rStyle w:val="SubtleReference"/>
                                    <w:color w:val="17406D"/>
                                  </w:rPr>
                                  <w:t>victorybell</w:t>
                                </w:r>
                                <w:proofErr w:type="spellEnd"/>
                                <w:r w:rsidRPr="002D7678">
                                  <w:rPr>
                                    <w:rStyle w:val="SubtleReference"/>
                                    <w:color w:val="17406D"/>
                                  </w:rPr>
                                  <w:t xml:space="preserve"> training and math</w:t>
                                </w:r>
                                <w:r w:rsidR="002A187B" w:rsidRPr="002D7678">
                                  <w:rPr>
                                    <w:rStyle w:val="SubtleReference"/>
                                    <w:color w:val="17406D"/>
                                  </w:rPr>
                                  <w:t xml:space="preserve"> (</w:t>
                                </w:r>
                                <w:proofErr w:type="spellStart"/>
                                <w:r w:rsidR="002A187B" w:rsidRPr="002D7678">
                                  <w:rPr>
                                    <w:rStyle w:val="SubtleReference"/>
                                    <w:color w:val="17406D"/>
                                  </w:rPr>
                                  <w:t>T</w:t>
                                </w:r>
                                <w:r w:rsidR="00870438" w:rsidRPr="002D7678">
                                  <w:rPr>
                                    <w:rStyle w:val="SubtleReference"/>
                                    <w:color w:val="17406D"/>
                                  </w:rPr>
                                  <w:t>j</w:t>
                                </w:r>
                                <w:proofErr w:type="spellEnd"/>
                                <w:r w:rsidR="00F230F9" w:rsidRPr="002D7678">
                                  <w:rPr>
                                    <w:rStyle w:val="SubtleReference"/>
                                    <w:color w:val="17406D"/>
                                  </w:rPr>
                                  <w:t xml:space="preserve"> </w:t>
                                </w:r>
                                <w:proofErr w:type="spellStart"/>
                                <w:r w:rsidR="00870438" w:rsidRPr="002D7678">
                                  <w:rPr>
                                    <w:rStyle w:val="SubtleReference"/>
                                    <w:color w:val="17406D"/>
                                  </w:rPr>
                                  <w:t>R</w:t>
                                </w:r>
                                <w:r w:rsidR="00F230F9" w:rsidRPr="002D7678">
                                  <w:rPr>
                                    <w:rStyle w:val="SubtleReference"/>
                                    <w:color w:val="17406D"/>
                                  </w:rPr>
                                  <w:t>iblett</w:t>
                                </w:r>
                                <w:proofErr w:type="spellEnd"/>
                                <w:r w:rsidR="002A187B" w:rsidRPr="002D7678">
                                  <w:rPr>
                                    <w:rStyle w:val="SubtleReference"/>
                                    <w:color w:val="17406D"/>
                                  </w:rPr>
                                  <w:t>)</w:t>
                                </w:r>
                              </w:p>
                              <w:p w:rsidR="00D31887" w:rsidRPr="002D7678" w:rsidRDefault="00D31887" w:rsidP="006C4481">
                                <w:pPr>
                                  <w:rPr>
                                    <w:rStyle w:val="SubtleReference"/>
                                    <w:color w:val="17406D"/>
                                  </w:rPr>
                                </w:pPr>
                                <w:r w:rsidRPr="002D7678">
                                  <w:rPr>
                                    <w:rStyle w:val="SubtleReference"/>
                                    <w:color w:val="17406D"/>
                                  </w:rPr>
                                  <w:t>Giovanni; expert in user interfaces</w:t>
                                </w:r>
                                <w:r w:rsidR="002A187B" w:rsidRPr="002D7678">
                                  <w:rPr>
                                    <w:rStyle w:val="SubtleReference"/>
                                    <w:color w:val="17406D"/>
                                  </w:rPr>
                                  <w:t xml:space="preserve"> (Branden</w:t>
                                </w:r>
                                <w:r w:rsidR="00870438" w:rsidRPr="002D7678">
                                  <w:rPr>
                                    <w:rStyle w:val="SubtleReference"/>
                                    <w:color w:val="17406D"/>
                                  </w:rPr>
                                  <w:t xml:space="preserve"> A</w:t>
                                </w:r>
                                <w:r w:rsidR="00364F4F" w:rsidRPr="002D7678">
                                  <w:rPr>
                                    <w:rStyle w:val="SubtleReference"/>
                                    <w:color w:val="17406D"/>
                                  </w:rPr>
                                  <w:t>lder</w:t>
                                </w:r>
                                <w:r w:rsidR="002A187B" w:rsidRPr="002D7678">
                                  <w:rPr>
                                    <w:rStyle w:val="SubtleReference"/>
                                    <w:color w:val="17406D"/>
                                  </w:rPr>
                                  <w:t>)</w:t>
                                </w:r>
                              </w:p>
                              <w:p w:rsidR="00D31887" w:rsidRPr="002D7678" w:rsidRDefault="00D31887" w:rsidP="006C4481">
                                <w:pPr>
                                  <w:rPr>
                                    <w:rStyle w:val="SubtleReference"/>
                                    <w:color w:val="17406D"/>
                                  </w:rPr>
                                </w:pPr>
                                <w:proofErr w:type="spellStart"/>
                                <w:r w:rsidRPr="002D7678">
                                  <w:rPr>
                                    <w:rStyle w:val="SubtleReference"/>
                                    <w:color w:val="17406D"/>
                                  </w:rPr>
                                  <w:t>Meowth</w:t>
                                </w:r>
                                <w:proofErr w:type="spellEnd"/>
                                <w:r w:rsidRPr="002D7678">
                                  <w:rPr>
                                    <w:rStyle w:val="SubtleReference"/>
                                    <w:color w:val="17406D"/>
                                  </w:rPr>
                                  <w:t>; took a few psychology classes back in college</w:t>
                                </w:r>
                                <w:r w:rsidR="002A187B" w:rsidRPr="002D7678">
                                  <w:rPr>
                                    <w:rStyle w:val="SubtleReference"/>
                                    <w:color w:val="17406D"/>
                                  </w:rPr>
                                  <w:t xml:space="preserve"> (</w:t>
                                </w:r>
                                <w:proofErr w:type="spellStart"/>
                                <w:r w:rsidR="002A187B" w:rsidRPr="002D7678">
                                  <w:rPr>
                                    <w:rStyle w:val="SubtleReference"/>
                                    <w:color w:val="17406D"/>
                                  </w:rPr>
                                  <w:t>J</w:t>
                                </w:r>
                                <w:r w:rsidR="00870438" w:rsidRPr="002D7678">
                                  <w:rPr>
                                    <w:rStyle w:val="SubtleReference"/>
                                    <w:color w:val="17406D"/>
                                  </w:rPr>
                                  <w:t>p</w:t>
                                </w:r>
                                <w:proofErr w:type="spellEnd"/>
                                <w:r w:rsidR="00F230F9" w:rsidRPr="002D7678">
                                  <w:rPr>
                                    <w:rStyle w:val="SubtleReference"/>
                                    <w:color w:val="17406D"/>
                                  </w:rPr>
                                  <w:t xml:space="preserve"> </w:t>
                                </w:r>
                                <w:r w:rsidR="00870438" w:rsidRPr="002D7678">
                                  <w:rPr>
                                    <w:rStyle w:val="SubtleReference"/>
                                    <w:color w:val="17406D"/>
                                  </w:rPr>
                                  <w:t>F</w:t>
                                </w:r>
                                <w:r w:rsidR="00F230F9" w:rsidRPr="002D7678">
                                  <w:rPr>
                                    <w:rStyle w:val="SubtleReference"/>
                                    <w:color w:val="17406D"/>
                                  </w:rPr>
                                  <w:t>allon</w:t>
                                </w:r>
                                <w:r w:rsidR="002A187B" w:rsidRPr="002D7678">
                                  <w:rPr>
                                    <w:rStyle w:val="SubtleReference"/>
                                    <w:color w:val="17406D"/>
                                  </w:rPr>
                                  <w:t>)</w:t>
                                </w:r>
                              </w:p>
                              <w:p w:rsidR="00D31887" w:rsidRDefault="00D31887" w:rsidP="006C4481"/>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684A8F6A" id="_x0000_t202" coordsize="21600,21600" o:spt="202" path="m,l,21600r21600,l21600,xe">
                    <v:stroke joinstyle="miter"/>
                    <v:path gradientshapeok="t" o:connecttype="rect"/>
                  </v:shapetype>
                  <v:shape id="Text Box 24" o:spid="_x0000_s1026" type="#_x0000_t202" style="position:absolute;margin-left:1.5pt;margin-top:517.8pt;width:473.75pt;height:162.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" filled="f" stroked="f">
                    <v:textbox>
                      <w:txbxContent>
                        <w:p w:rsidR="00D31887" w:rsidRDefault="00D31887" w:rsidP="006C4481">
                          <w:r>
                            <w:t>Group Members:</w:t>
                          </w:r>
                        </w:p>
                        <w:p w:rsidR="00D31887" w:rsidRPr="002D7678" w:rsidRDefault="00D31887" w:rsidP="006C4481">
                          <w:pPr>
                            <w:rPr>
                              <w:rStyle w:val="SubtleReference"/>
                              <w:color w:val="17406D"/>
                            </w:rPr>
                          </w:pPr>
                          <w:proofErr w:type="gramStart"/>
                          <w:r w:rsidRPr="002D7678">
                            <w:rPr>
                              <w:rStyle w:val="SubtleReference"/>
                              <w:color w:val="17406D"/>
                            </w:rPr>
                            <w:t>Jesse;  Expert</w:t>
                          </w:r>
                          <w:proofErr w:type="gramEnd"/>
                          <w:r w:rsidRPr="002D7678">
                            <w:rPr>
                              <w:rStyle w:val="SubtleReference"/>
                              <w:color w:val="17406D"/>
                            </w:rPr>
                            <w:t xml:space="preserve"> in java</w:t>
                          </w:r>
                          <w:r w:rsidR="002A187B" w:rsidRPr="002D7678">
                            <w:rPr>
                              <w:rStyle w:val="SubtleReference"/>
                              <w:color w:val="17406D"/>
                            </w:rPr>
                            <w:t xml:space="preserve"> (Tanna</w:t>
                          </w:r>
                          <w:r w:rsidR="00F230F9" w:rsidRPr="002D7678">
                            <w:rPr>
                              <w:rStyle w:val="SubtleReference"/>
                              <w:color w:val="17406D"/>
                            </w:rPr>
                            <w:t xml:space="preserve"> </w:t>
                          </w:r>
                          <w:r w:rsidR="00870438" w:rsidRPr="002D7678">
                            <w:rPr>
                              <w:rStyle w:val="SubtleReference"/>
                              <w:color w:val="17406D"/>
                            </w:rPr>
                            <w:t>M</w:t>
                          </w:r>
                          <w:r w:rsidR="00F230F9" w:rsidRPr="002D7678">
                            <w:rPr>
                              <w:rStyle w:val="SubtleReference"/>
                              <w:color w:val="17406D"/>
                            </w:rPr>
                            <w:t>c</w:t>
                          </w:r>
                          <w:r w:rsidR="00870438" w:rsidRPr="002D7678">
                            <w:rPr>
                              <w:rStyle w:val="SubtleReference"/>
                              <w:color w:val="17406D"/>
                            </w:rPr>
                            <w:t>C</w:t>
                          </w:r>
                          <w:r w:rsidR="00F230F9" w:rsidRPr="002D7678">
                            <w:rPr>
                              <w:rStyle w:val="SubtleReference"/>
                              <w:color w:val="17406D"/>
                            </w:rPr>
                            <w:t>lure</w:t>
                          </w:r>
                          <w:r w:rsidR="002A187B" w:rsidRPr="002D7678">
                            <w:rPr>
                              <w:rStyle w:val="SubtleReference"/>
                              <w:color w:val="17406D"/>
                            </w:rPr>
                            <w:t>)</w:t>
                          </w:r>
                        </w:p>
                        <w:p w:rsidR="00D31887" w:rsidRPr="002D7678" w:rsidRDefault="00D31887" w:rsidP="006C4481">
                          <w:pPr>
                            <w:rPr>
                              <w:rStyle w:val="SubtleReference"/>
                              <w:color w:val="17406D"/>
                            </w:rPr>
                          </w:pPr>
                          <w:r w:rsidRPr="002D7678">
                            <w:rPr>
                              <w:rStyle w:val="SubtleReference"/>
                              <w:color w:val="17406D"/>
                            </w:rPr>
                            <w:t xml:space="preserve">James; Expert in </w:t>
                          </w:r>
                          <w:proofErr w:type="spellStart"/>
                          <w:r w:rsidRPr="002D7678">
                            <w:rPr>
                              <w:rStyle w:val="SubtleReference"/>
                              <w:color w:val="17406D"/>
                            </w:rPr>
                            <w:t>victorybell</w:t>
                          </w:r>
                          <w:proofErr w:type="spellEnd"/>
                          <w:r w:rsidRPr="002D7678">
                            <w:rPr>
                              <w:rStyle w:val="SubtleReference"/>
                              <w:color w:val="17406D"/>
                            </w:rPr>
                            <w:t xml:space="preserve"> training and math</w:t>
                          </w:r>
                          <w:r w:rsidR="002A187B" w:rsidRPr="002D7678">
                            <w:rPr>
                              <w:rStyle w:val="SubtleReference"/>
                              <w:color w:val="17406D"/>
                            </w:rPr>
                            <w:t xml:space="preserve"> (</w:t>
                          </w:r>
                          <w:proofErr w:type="spellStart"/>
                          <w:r w:rsidR="002A187B" w:rsidRPr="002D7678">
                            <w:rPr>
                              <w:rStyle w:val="SubtleReference"/>
                              <w:color w:val="17406D"/>
                            </w:rPr>
                            <w:t>T</w:t>
                          </w:r>
                          <w:r w:rsidR="00870438" w:rsidRPr="002D7678">
                            <w:rPr>
                              <w:rStyle w:val="SubtleReference"/>
                              <w:color w:val="17406D"/>
                            </w:rPr>
                            <w:t>j</w:t>
                          </w:r>
                          <w:proofErr w:type="spellEnd"/>
                          <w:r w:rsidR="00F230F9" w:rsidRPr="002D7678">
                            <w:rPr>
                              <w:rStyle w:val="SubtleReference"/>
                              <w:color w:val="17406D"/>
                            </w:rPr>
                            <w:t xml:space="preserve"> </w:t>
                          </w:r>
                          <w:proofErr w:type="spellStart"/>
                          <w:r w:rsidR="00870438" w:rsidRPr="002D7678">
                            <w:rPr>
                              <w:rStyle w:val="SubtleReference"/>
                              <w:color w:val="17406D"/>
                            </w:rPr>
                            <w:t>R</w:t>
                          </w:r>
                          <w:r w:rsidR="00F230F9" w:rsidRPr="002D7678">
                            <w:rPr>
                              <w:rStyle w:val="SubtleReference"/>
                              <w:color w:val="17406D"/>
                            </w:rPr>
                            <w:t>iblett</w:t>
                          </w:r>
                          <w:proofErr w:type="spellEnd"/>
                          <w:r w:rsidR="002A187B" w:rsidRPr="002D7678">
                            <w:rPr>
                              <w:rStyle w:val="SubtleReference"/>
                              <w:color w:val="17406D"/>
                            </w:rPr>
                            <w:t>)</w:t>
                          </w:r>
                        </w:p>
                        <w:p w:rsidR="00D31887" w:rsidRPr="002D7678" w:rsidRDefault="00D31887" w:rsidP="006C4481">
                          <w:pPr>
                            <w:rPr>
                              <w:rStyle w:val="SubtleReference"/>
                              <w:color w:val="17406D"/>
                            </w:rPr>
                          </w:pPr>
                          <w:r w:rsidRPr="002D7678">
                            <w:rPr>
                              <w:rStyle w:val="SubtleReference"/>
                              <w:color w:val="17406D"/>
                            </w:rPr>
                            <w:t>Giovanni; expert in user interfaces</w:t>
                          </w:r>
                          <w:r w:rsidR="002A187B" w:rsidRPr="002D7678">
                            <w:rPr>
                              <w:rStyle w:val="SubtleReference"/>
                              <w:color w:val="17406D"/>
                            </w:rPr>
                            <w:t xml:space="preserve"> (Branden</w:t>
                          </w:r>
                          <w:r w:rsidR="00870438" w:rsidRPr="002D7678">
                            <w:rPr>
                              <w:rStyle w:val="SubtleReference"/>
                              <w:color w:val="17406D"/>
                            </w:rPr>
                            <w:t xml:space="preserve"> A</w:t>
                          </w:r>
                          <w:r w:rsidR="00364F4F" w:rsidRPr="002D7678">
                            <w:rPr>
                              <w:rStyle w:val="SubtleReference"/>
                              <w:color w:val="17406D"/>
                            </w:rPr>
                            <w:t>lder</w:t>
                          </w:r>
                          <w:r w:rsidR="002A187B" w:rsidRPr="002D7678">
                            <w:rPr>
                              <w:rStyle w:val="SubtleReference"/>
                              <w:color w:val="17406D"/>
                            </w:rPr>
                            <w:t>)</w:t>
                          </w:r>
                        </w:p>
                        <w:p w:rsidR="00D31887" w:rsidRPr="002D7678" w:rsidRDefault="00D31887" w:rsidP="006C4481">
                          <w:pPr>
                            <w:rPr>
                              <w:rStyle w:val="SubtleReference"/>
                              <w:color w:val="17406D"/>
                            </w:rPr>
                          </w:pPr>
                          <w:proofErr w:type="spellStart"/>
                          <w:r w:rsidRPr="002D7678">
                            <w:rPr>
                              <w:rStyle w:val="SubtleReference"/>
                              <w:color w:val="17406D"/>
                            </w:rPr>
                            <w:t>Meowth</w:t>
                          </w:r>
                          <w:proofErr w:type="spellEnd"/>
                          <w:r w:rsidRPr="002D7678">
                            <w:rPr>
                              <w:rStyle w:val="SubtleReference"/>
                              <w:color w:val="17406D"/>
                            </w:rPr>
                            <w:t>; took a few psychology classes back in college</w:t>
                          </w:r>
                          <w:r w:rsidR="002A187B" w:rsidRPr="002D7678">
                            <w:rPr>
                              <w:rStyle w:val="SubtleReference"/>
                              <w:color w:val="17406D"/>
                            </w:rPr>
                            <w:t xml:space="preserve"> (</w:t>
                          </w:r>
                          <w:proofErr w:type="spellStart"/>
                          <w:r w:rsidR="002A187B" w:rsidRPr="002D7678">
                            <w:rPr>
                              <w:rStyle w:val="SubtleReference"/>
                              <w:color w:val="17406D"/>
                            </w:rPr>
                            <w:t>J</w:t>
                          </w:r>
                          <w:r w:rsidR="00870438" w:rsidRPr="002D7678">
                            <w:rPr>
                              <w:rStyle w:val="SubtleReference"/>
                              <w:color w:val="17406D"/>
                            </w:rPr>
                            <w:t>p</w:t>
                          </w:r>
                          <w:proofErr w:type="spellEnd"/>
                          <w:r w:rsidR="00F230F9" w:rsidRPr="002D7678">
                            <w:rPr>
                              <w:rStyle w:val="SubtleReference"/>
                              <w:color w:val="17406D"/>
                            </w:rPr>
                            <w:t xml:space="preserve"> </w:t>
                          </w:r>
                          <w:r w:rsidR="00870438" w:rsidRPr="002D7678">
                            <w:rPr>
                              <w:rStyle w:val="SubtleReference"/>
                              <w:color w:val="17406D"/>
                            </w:rPr>
                            <w:t>F</w:t>
                          </w:r>
                          <w:r w:rsidR="00F230F9" w:rsidRPr="002D7678">
                            <w:rPr>
                              <w:rStyle w:val="SubtleReference"/>
                              <w:color w:val="17406D"/>
                            </w:rPr>
                            <w:t>allon</w:t>
                          </w:r>
                          <w:r w:rsidR="002A187B" w:rsidRPr="002D7678">
                            <w:rPr>
                              <w:rStyle w:val="SubtleReference"/>
                              <w:color w:val="17406D"/>
                            </w:rPr>
                            <w:t>)</w:t>
                          </w:r>
                        </w:p>
                        <w:p w:rsidR="00D31887" w:rsidRDefault="00D31887" w:rsidP="006C4481"/>
                      </w:txbxContent>
                    </v:textbox>
                    <w10:wrap anchorx="margin" anchory="margin"/>
                  </v:shape>
                </w:pict>
              </mc:Fallback>
            </mc:AlternateContent>
          </w:r>
          <w:r w:rsidR="00153A5D">
            <w:rPr>
              <w:noProof/>
            </w:rPr>
            <mc:AlternateContent>
              <mc:Choice Requires="wps">
                <w:drawing>
                  <wp:anchor distT="0" distB="0" distL="114300" distR="114300" simplePos="0" relativeHeight="251674624" behindDoc="0" locked="0" layoutInCell="1" allowOverlap="1" wp14:anchorId="50ED5478" wp14:editId="3BCE5BC2">
                    <wp:simplePos x="0" y="0"/>
                    <wp:positionH relativeFrom="margin">
                      <wp:align>left</wp:align>
                    </wp:positionH>
                    <wp:positionV relativeFrom="margin">
                      <wp:posOffset>2491740</wp:posOffset>
                    </wp:positionV>
                    <wp:extent cx="6272530" cy="566420"/>
                    <wp:effectExtent l="0" t="0" r="0" b="508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887" w:rsidRDefault="003A0B9B">
                                <w:pPr>
                                  <w:pStyle w:val="Subtitle"/>
                                </w:pPr>
                                <w:sdt>
                                  <w:sdtPr>
                                    <w:rPr>
                                      <w:color w:val="17406D"/>
                                    </w:rPr>
                                    <w:alias w:val="Subtitle"/>
                                    <w:id w:val="460615928"/>
                                    <w:dataBinding w:prefixMappings="xmlns:ns0='http://schemas.openxmlformats.org/package/2006/metadata/core-properties' xmlns:ns1='http://purl.org/dc/elements/1.1/'" w:xpath="/ns0:coreProperties[1]/ns1:subject[1]" w:storeItemID="{6C3C8BC8-F283-45AE-878A-BAB7291924A1}"/>
                                    <w:text/>
                                  </w:sdtPr>
                                  <w:sdtEndPr/>
                                  <w:sdtContent>
                                    <w:r w:rsidR="00D31887" w:rsidRPr="002D7678">
                                      <w:rPr>
                                        <w:color w:val="17406D"/>
                                      </w:rPr>
                                      <w:t>self health Improvement</w:t>
                                    </w:r>
                                  </w:sdtContent>
                                </w:sdt>
                              </w:p>
                              <w:p w:rsidR="00D31887" w:rsidRDefault="00D31887" w:rsidP="006C4481"/>
                              <w:p w:rsidR="00D31887" w:rsidRPr="006C4481" w:rsidRDefault="00D31887" w:rsidP="006C4481"/>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50ED5478" id="Text Box 11" o:spid="_x0000_s1027" type="#_x0000_t202" style="position:absolute;margin-left:0;margin-top:196.2pt;width:493.9pt;height:44.6pt;z-index:251674624;visibility:visible;mso-wrap-style:square;mso-width-percent:980;mso-height-percent:0;mso-wrap-distance-left:9pt;mso-wrap-distance-top:0;mso-wrap-distance-right:9pt;mso-wrap-distance-bottom:0;mso-position-horizontal:left;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" filled="f" stroked="f">
                    <v:textbox>
                      <w:txbxContent>
                        <w:p w:rsidR="00D31887" w:rsidRDefault="00152F28">
                          <w:pPr>
                            <w:pStyle w:val="Subtitle"/>
                          </w:pPr>
                          <w:sdt>
                            <w:sdtPr>
                              <w:rPr>
                                <w:color w:val="17406D"/>
                              </w:rPr>
                              <w:alias w:val="Subtitle"/>
                              <w:id w:val="460615928"/>
                              <w:dataBinding w:prefixMappings="xmlns:ns0='http://schemas.openxmlformats.org/package/2006/metadata/core-properties' xmlns:ns1='http://purl.org/dc/elements/1.1/'" w:xpath="/ns0:coreProperties[1]/ns1:subject[1]" w:storeItemID="{6C3C8BC8-F283-45AE-878A-BAB7291924A1}"/>
                              <w:text/>
                            </w:sdtPr>
                            <w:sdtEndPr/>
                            <w:sdtContent>
                              <w:r w:rsidR="00D31887" w:rsidRPr="002D7678">
                                <w:rPr>
                                  <w:color w:val="17406D"/>
                                </w:rPr>
                                <w:t>self health Improvement</w:t>
                              </w:r>
                            </w:sdtContent>
                          </w:sdt>
                        </w:p>
                        <w:p w:rsidR="00D31887" w:rsidRDefault="00D31887" w:rsidP="006C4481"/>
                        <w:p w:rsidR="00D31887" w:rsidRPr="006C4481" w:rsidRDefault="00D31887" w:rsidP="006C4481"/>
                      </w:txbxContent>
                    </v:textbox>
                    <w10:wrap anchorx="margin" anchory="margin"/>
                  </v:shape>
                </w:pict>
              </mc:Fallback>
            </mc:AlternateContent>
          </w:r>
          <w:r w:rsidR="00153A5D">
            <w:rPr>
              <w:noProof/>
            </w:rPr>
            <mc:AlternateContent>
              <mc:Choice Requires="wps">
                <w:drawing>
                  <wp:anchor distT="0" distB="0" distL="114300" distR="114300" simplePos="0" relativeHeight="251668480" behindDoc="0" locked="0" layoutInCell="1" allowOverlap="1" wp14:anchorId="76A2E4FC" wp14:editId="62378AA3">
                    <wp:simplePos x="0" y="0"/>
                    <wp:positionH relativeFrom="margin">
                      <wp:align>left</wp:align>
                    </wp:positionH>
                    <wp:positionV relativeFrom="margin">
                      <wp:posOffset>3747770</wp:posOffset>
                    </wp:positionV>
                    <wp:extent cx="6016625" cy="804545"/>
                    <wp:effectExtent l="0" t="0" r="0" b="0"/>
                    <wp:wrapNone/>
                    <wp:docPr id="1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887" w:rsidRPr="00F06A8A" w:rsidRDefault="00D31887">
                                <w:r>
                                  <w:t xml:space="preserve">Engineering requirements and project overview for the open source self-help mobile </w:t>
                                </w:r>
                                <w:r w:rsidR="00F06A8A">
                                  <w:t>app</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76A2E4FC" id="_x0000_s1028" type="#_x0000_t202" style="position:absolute;margin-left:0;margin-top:295.1pt;width:473.75pt;height:63.35pt;z-index:251668480;visibility:visible;mso-wrap-style:square;mso-width-percent:940;mso-height-percent:0;mso-wrap-distance-left:9pt;mso-wrap-distance-top:0;mso-wrap-distance-right:9pt;mso-wrap-distance-bottom:0;mso-position-horizontal:left;mso-position-horizontal-relative:margin;mso-position-vertical:absolute;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" filled="f" stroked="f">
                    <v:textbox>
                      <w:txbxContent>
                        <w:p w:rsidR="00D31887" w:rsidRPr="00F06A8A" w:rsidRDefault="00D31887">
                          <w:r>
                            <w:t xml:space="preserve">Engineering requirements and project overview for the open source self-help mobile </w:t>
                          </w:r>
                          <w:r w:rsidR="00F06A8A">
                            <w:t>app</w:t>
                          </w:r>
                        </w:p>
                      </w:txbxContent>
                    </v:textbox>
                    <w10:wrap anchorx="margin" anchory="margin"/>
                  </v:shape>
                </w:pict>
              </mc:Fallback>
            </mc:AlternateContent>
          </w:r>
          <w:r w:rsidR="00A37A87">
            <w:rPr>
              <w:noProof/>
            </w:rPr>
            <mc:AlternateContent>
              <mc:Choice Requires="wps">
                <w:drawing>
                  <wp:anchor distT="0" distB="0" distL="114300" distR="114300" simplePos="0" relativeHeight="251672576" behindDoc="0" locked="0" layoutInCell="1" allowOverlap="1" wp14:anchorId="1ED1F90D" wp14:editId="784C34AC">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508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rgbClr val="17406D"/>
                            </a:solidFill>
                            <a:ln>
                              <a:noFill/>
                            </a:ln>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2D4A732F"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" fillcolor="#17406d" stroked="f">
                    <w10:wrap anchorx="margin" anchory="margin"/>
                  </v:rect>
                </w:pict>
              </mc:Fallback>
            </mc:AlternateContent>
          </w:r>
          <w:r w:rsidR="00A37A87">
            <w:rPr>
              <w:noProof/>
            </w:rPr>
            <mc:AlternateContent>
              <mc:Choice Requires="wps">
                <w:drawing>
                  <wp:anchor distT="0" distB="0" distL="114300" distR="114300" simplePos="0" relativeHeight="251671552" behindDoc="0" locked="0" layoutInCell="1" allowOverlap="1" wp14:anchorId="1E8D993B" wp14:editId="393C31E5">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70971D28"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A37A87">
            <w:rPr>
              <w:noProof/>
            </w:rPr>
            <mc:AlternateContent>
              <mc:Choice Requires="wps">
                <w:drawing>
                  <wp:anchor distT="0" distB="0" distL="114300" distR="114300" simplePos="0" relativeHeight="251670528" behindDoc="0" locked="0" layoutInCell="1" allowOverlap="1" wp14:anchorId="5552E047" wp14:editId="6772E593">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68AF8E81"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sidR="00A37A87">
            <w:rPr>
              <w:sz w:val="56"/>
            </w:rPr>
            <w:br w:type="page"/>
          </w:r>
        </w:p>
      </w:sdtContent>
    </w:sdt>
    <w:p w:rsidR="00BE59A9" w:rsidRDefault="00BE59A9" w:rsidP="00B00AB4">
      <w:pPr>
        <w:spacing w:line="276" w:lineRule="auto"/>
        <w:rPr>
          <w:rFonts w:asciiTheme="majorHAnsi" w:eastAsiaTheme="majorEastAsia" w:hAnsiTheme="majorHAnsi" w:cstheme="majorBidi"/>
          <w:caps/>
          <w:color w:val="000000" w:themeColor="text1"/>
          <w:spacing w:val="-20"/>
          <w:kern w:val="28"/>
          <w:sz w:val="56"/>
          <w:szCs w:val="52"/>
        </w:rPr>
        <w:sectPr w:rsidR="00BE59A9" w:rsidSect="001232FA">
          <w:footerReference w:type="default" r:id="rId11"/>
          <w:pgSz w:w="12240" w:h="15840" w:code="1"/>
          <w:pgMar w:top="1080" w:right="1080" w:bottom="1080" w:left="1080" w:header="720" w:footer="720" w:gutter="0"/>
          <w:pgNumType w:start="0"/>
          <w:cols w:space="720"/>
          <w:vAlign w:val="center"/>
          <w:titlePg/>
          <w:docGrid w:linePitch="360"/>
        </w:sectPr>
      </w:pPr>
    </w:p>
    <w:p w:rsidR="00BE59A9" w:rsidRPr="00BE59A9" w:rsidRDefault="00B56CDC" w:rsidP="00B00AB4">
      <w:pPr>
        <w:spacing w:line="276" w:lineRule="auto"/>
        <w:rPr>
          <w:rFonts w:asciiTheme="majorHAnsi" w:eastAsiaTheme="majorEastAsia" w:hAnsiTheme="majorHAnsi" w:cstheme="majorBidi"/>
          <w:caps/>
          <w:color w:val="000000" w:themeColor="text1"/>
          <w:spacing w:val="-20"/>
          <w:kern w:val="28"/>
          <w:sz w:val="56"/>
          <w:szCs w:val="52"/>
        </w:rPr>
      </w:pPr>
      <w:r w:rsidRPr="00B56CDC">
        <w:rPr>
          <w:rFonts w:asciiTheme="majorHAnsi" w:eastAsiaTheme="majorEastAsia" w:hAnsiTheme="majorHAnsi" w:cstheme="majorBidi"/>
          <w:caps/>
          <w:noProof/>
          <w:color w:val="000000" w:themeColor="text1"/>
          <w:spacing w:val="-20"/>
          <w:kern w:val="28"/>
          <w:sz w:val="56"/>
          <w:szCs w:val="52"/>
        </w:rPr>
        <w:lastRenderedPageBreak/>
        <mc:AlternateContent>
          <mc:Choice Requires="wps">
            <w:drawing>
              <wp:anchor distT="0" distB="0" distL="114300" distR="114300" simplePos="0" relativeHeight="251683840" behindDoc="0" locked="0" layoutInCell="1" allowOverlap="1" wp14:anchorId="46772EA6" wp14:editId="6545778F">
                <wp:simplePos x="0" y="0"/>
                <wp:positionH relativeFrom="margin">
                  <wp:posOffset>6492240</wp:posOffset>
                </wp:positionH>
                <wp:positionV relativeFrom="margin">
                  <wp:posOffset>6075045</wp:posOffset>
                </wp:positionV>
                <wp:extent cx="128270" cy="2823210"/>
                <wp:effectExtent l="0" t="0" r="0" b="0"/>
                <wp:wrapNone/>
                <wp:docPr id="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D88EE4F" id="Rectangle 9" o:spid="_x0000_s1026" style="position:absolute;margin-left:511.2pt;margin-top:478.35pt;width:10.1pt;height:222.3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JvlA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" fillcolor="#17406d [3215]" stroked="f">
                <w10:wrap anchorx="margin" anchory="margin"/>
              </v:rect>
            </w:pict>
          </mc:Fallback>
        </mc:AlternateContent>
      </w:r>
      <w:r w:rsidRPr="00B56CDC">
        <w:rPr>
          <w:rFonts w:asciiTheme="majorHAnsi" w:eastAsiaTheme="majorEastAsia" w:hAnsiTheme="majorHAnsi" w:cstheme="majorBidi"/>
          <w:caps/>
          <w:noProof/>
          <w:color w:val="000000" w:themeColor="text1"/>
          <w:spacing w:val="-20"/>
          <w:kern w:val="28"/>
          <w:sz w:val="56"/>
          <w:szCs w:val="52"/>
        </w:rPr>
        <mc:AlternateContent>
          <mc:Choice Requires="wps">
            <w:drawing>
              <wp:anchor distT="0" distB="0" distL="114300" distR="114300" simplePos="0" relativeHeight="251682816" behindDoc="0" locked="0" layoutInCell="1" allowOverlap="1" wp14:anchorId="3D4FAE6D" wp14:editId="34E359E6">
                <wp:simplePos x="0" y="0"/>
                <wp:positionH relativeFrom="margin">
                  <wp:posOffset>6492240</wp:posOffset>
                </wp:positionH>
                <wp:positionV relativeFrom="margin">
                  <wp:posOffset>-222885</wp:posOffset>
                </wp:positionV>
                <wp:extent cx="128270" cy="6297930"/>
                <wp:effectExtent l="0" t="0" r="0" b="0"/>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9E96F53" id="Rectangle 8" o:spid="_x0000_s1026" style="position:absolute;margin-left:511.2pt;margin-top:-17.55pt;width:10.1pt;height:495.9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" fillcolor="black [3213]" stroked="f">
                <w10:wrap anchorx="margin" anchory="margin"/>
              </v:rect>
            </w:pict>
          </mc:Fallback>
        </mc:AlternateContent>
      </w:r>
      <w:r w:rsidRPr="00B56CDC">
        <w:rPr>
          <w:rFonts w:asciiTheme="majorHAnsi" w:eastAsiaTheme="majorEastAsia" w:hAnsiTheme="majorHAnsi" w:cstheme="majorBidi"/>
          <w:caps/>
          <w:noProof/>
          <w:color w:val="000000" w:themeColor="text1"/>
          <w:spacing w:val="-20"/>
          <w:kern w:val="28"/>
          <w:sz w:val="56"/>
          <w:szCs w:val="52"/>
        </w:rPr>
        <mc:AlternateContent>
          <mc:Choice Requires="wps">
            <w:drawing>
              <wp:anchor distT="0" distB="0" distL="114300" distR="114300" simplePos="0" relativeHeight="251681792" behindDoc="0" locked="0" layoutInCell="1" allowOverlap="1" wp14:anchorId="2BB2DD09" wp14:editId="07D6651C">
                <wp:simplePos x="0" y="0"/>
                <wp:positionH relativeFrom="margin">
                  <wp:posOffset>-228600</wp:posOffset>
                </wp:positionH>
                <wp:positionV relativeFrom="margin">
                  <wp:posOffset>-222885</wp:posOffset>
                </wp:positionV>
                <wp:extent cx="6839585" cy="9121140"/>
                <wp:effectExtent l="0" t="0" r="9525"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1B4C00D" id="Rectangle 4" o:spid="_x0000_s1026" style="position:absolute;margin-left:-18pt;margin-top:-17.55pt;width:538.55pt;height:718.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" filled="f" strokecolor="black [3213]">
                <w10:wrap anchorx="margin" anchory="margin"/>
              </v:rect>
            </w:pict>
          </mc:Fallback>
        </mc:AlternateContent>
      </w:r>
    </w:p>
    <w:sdt>
      <w:sdtPr>
        <w:rPr>
          <w:b w:val="0"/>
          <w:bCs w:val="0"/>
          <w:iCs w:val="0"/>
          <w:color w:val="auto"/>
          <w:sz w:val="22"/>
        </w:rPr>
        <w:id w:val="2029988690"/>
        <w:docPartObj>
          <w:docPartGallery w:val="Table of Contents"/>
          <w:docPartUnique/>
        </w:docPartObj>
      </w:sdtPr>
      <w:sdtEndPr>
        <w:rPr>
          <w:noProof/>
        </w:rPr>
      </w:sdtEndPr>
      <w:sdtContent>
        <w:p w:rsidR="000C4195" w:rsidRDefault="000C4195">
          <w:pPr>
            <w:pStyle w:val="TOCHeading"/>
          </w:pPr>
          <w:r>
            <w:t>Table of Contents</w:t>
          </w:r>
        </w:p>
        <w:p w:rsidR="00BE59A9" w:rsidRDefault="000C4195">
          <w:pPr>
            <w:pStyle w:val="TOC1"/>
            <w:tabs>
              <w:tab w:val="right" w:leader="dot" w:pos="10070"/>
            </w:tabs>
            <w:rPr>
              <w:noProof/>
            </w:rPr>
          </w:pPr>
          <w:r>
            <w:fldChar w:fldCharType="begin"/>
          </w:r>
          <w:r>
            <w:instrText xml:space="preserve"> TOC \o "1-3" \h \z \u </w:instrText>
          </w:r>
          <w:r>
            <w:fldChar w:fldCharType="separate"/>
          </w:r>
          <w:hyperlink w:anchor="_Toc433536230" w:history="1">
            <w:r w:rsidR="00BE59A9" w:rsidRPr="002F25D0">
              <w:rPr>
                <w:rStyle w:val="Hyperlink"/>
                <w:noProof/>
              </w:rPr>
              <w:t>Introduction</w:t>
            </w:r>
            <w:r w:rsidR="00BE59A9">
              <w:rPr>
                <w:noProof/>
                <w:webHidden/>
              </w:rPr>
              <w:tab/>
            </w:r>
            <w:r w:rsidR="00BE59A9">
              <w:rPr>
                <w:noProof/>
                <w:webHidden/>
              </w:rPr>
              <w:fldChar w:fldCharType="begin"/>
            </w:r>
            <w:r w:rsidR="00BE59A9">
              <w:rPr>
                <w:noProof/>
                <w:webHidden/>
              </w:rPr>
              <w:instrText xml:space="preserve"> PAGEREF _Toc433536230 \h </w:instrText>
            </w:r>
            <w:r w:rsidR="00BE59A9">
              <w:rPr>
                <w:noProof/>
                <w:webHidden/>
              </w:rPr>
            </w:r>
            <w:r w:rsidR="00BE59A9">
              <w:rPr>
                <w:noProof/>
                <w:webHidden/>
              </w:rPr>
              <w:fldChar w:fldCharType="separate"/>
            </w:r>
            <w:r w:rsidR="00BE59A9">
              <w:rPr>
                <w:noProof/>
                <w:webHidden/>
              </w:rPr>
              <w:t>2</w:t>
            </w:r>
            <w:r w:rsidR="00BE59A9">
              <w:rPr>
                <w:noProof/>
                <w:webHidden/>
              </w:rPr>
              <w:fldChar w:fldCharType="end"/>
            </w:r>
          </w:hyperlink>
        </w:p>
        <w:p w:rsidR="00BE59A9" w:rsidRDefault="003A0B9B">
          <w:pPr>
            <w:pStyle w:val="TOC1"/>
            <w:tabs>
              <w:tab w:val="right" w:leader="dot" w:pos="10070"/>
            </w:tabs>
            <w:rPr>
              <w:noProof/>
            </w:rPr>
          </w:pPr>
          <w:hyperlink w:anchor="_Toc433536231" w:history="1">
            <w:r w:rsidR="00BE59A9" w:rsidRPr="002F25D0">
              <w:rPr>
                <w:rStyle w:val="Hyperlink"/>
                <w:noProof/>
              </w:rPr>
              <w:t>Functional Requirements</w:t>
            </w:r>
            <w:r w:rsidR="00BE59A9">
              <w:rPr>
                <w:noProof/>
                <w:webHidden/>
              </w:rPr>
              <w:tab/>
            </w:r>
            <w:r w:rsidR="00BE59A9">
              <w:rPr>
                <w:noProof/>
                <w:webHidden/>
              </w:rPr>
              <w:fldChar w:fldCharType="begin"/>
            </w:r>
            <w:r w:rsidR="00BE59A9">
              <w:rPr>
                <w:noProof/>
                <w:webHidden/>
              </w:rPr>
              <w:instrText xml:space="preserve"> PAGEREF _Toc433536231 \h </w:instrText>
            </w:r>
            <w:r w:rsidR="00BE59A9">
              <w:rPr>
                <w:noProof/>
                <w:webHidden/>
              </w:rPr>
            </w:r>
            <w:r w:rsidR="00BE59A9">
              <w:rPr>
                <w:noProof/>
                <w:webHidden/>
              </w:rPr>
              <w:fldChar w:fldCharType="separate"/>
            </w:r>
            <w:r w:rsidR="00BE59A9">
              <w:rPr>
                <w:noProof/>
                <w:webHidden/>
              </w:rPr>
              <w:t>2</w:t>
            </w:r>
            <w:r w:rsidR="00BE59A9">
              <w:rPr>
                <w:noProof/>
                <w:webHidden/>
              </w:rPr>
              <w:fldChar w:fldCharType="end"/>
            </w:r>
          </w:hyperlink>
        </w:p>
        <w:p w:rsidR="00BE59A9" w:rsidRDefault="003A0B9B">
          <w:pPr>
            <w:pStyle w:val="TOC2"/>
            <w:tabs>
              <w:tab w:val="right" w:leader="dot" w:pos="10070"/>
            </w:tabs>
            <w:rPr>
              <w:noProof/>
            </w:rPr>
          </w:pPr>
          <w:hyperlink w:anchor="_Toc433536232" w:history="1">
            <w:r w:rsidR="00BE59A9" w:rsidRPr="002F25D0">
              <w:rPr>
                <w:rStyle w:val="Hyperlink"/>
                <w:noProof/>
              </w:rPr>
              <w:t>Specific Symptoms</w:t>
            </w:r>
            <w:r w:rsidR="00BE59A9">
              <w:rPr>
                <w:noProof/>
                <w:webHidden/>
              </w:rPr>
              <w:tab/>
            </w:r>
            <w:r w:rsidR="00BE59A9">
              <w:rPr>
                <w:noProof/>
                <w:webHidden/>
              </w:rPr>
              <w:fldChar w:fldCharType="begin"/>
            </w:r>
            <w:r w:rsidR="00BE59A9">
              <w:rPr>
                <w:noProof/>
                <w:webHidden/>
              </w:rPr>
              <w:instrText xml:space="preserve"> PAGEREF _Toc433536232 \h </w:instrText>
            </w:r>
            <w:r w:rsidR="00BE59A9">
              <w:rPr>
                <w:noProof/>
                <w:webHidden/>
              </w:rPr>
            </w:r>
            <w:r w:rsidR="00BE59A9">
              <w:rPr>
                <w:noProof/>
                <w:webHidden/>
              </w:rPr>
              <w:fldChar w:fldCharType="separate"/>
            </w:r>
            <w:r w:rsidR="00BE59A9">
              <w:rPr>
                <w:noProof/>
                <w:webHidden/>
              </w:rPr>
              <w:t>2</w:t>
            </w:r>
            <w:r w:rsidR="00BE59A9">
              <w:rPr>
                <w:noProof/>
                <w:webHidden/>
              </w:rPr>
              <w:fldChar w:fldCharType="end"/>
            </w:r>
          </w:hyperlink>
        </w:p>
        <w:p w:rsidR="00BE59A9" w:rsidRDefault="003A0B9B">
          <w:pPr>
            <w:pStyle w:val="TOC2"/>
            <w:tabs>
              <w:tab w:val="right" w:leader="dot" w:pos="10070"/>
            </w:tabs>
            <w:rPr>
              <w:noProof/>
            </w:rPr>
          </w:pPr>
          <w:hyperlink w:anchor="_Toc433536233" w:history="1">
            <w:r w:rsidR="00BE59A9" w:rsidRPr="002F25D0">
              <w:rPr>
                <w:rStyle w:val="Hyperlink"/>
                <w:noProof/>
              </w:rPr>
              <w:t>API for Modules</w:t>
            </w:r>
            <w:r w:rsidR="00BE59A9">
              <w:rPr>
                <w:noProof/>
                <w:webHidden/>
              </w:rPr>
              <w:tab/>
            </w:r>
            <w:r w:rsidR="00BE59A9">
              <w:rPr>
                <w:noProof/>
                <w:webHidden/>
              </w:rPr>
              <w:fldChar w:fldCharType="begin"/>
            </w:r>
            <w:r w:rsidR="00BE59A9">
              <w:rPr>
                <w:noProof/>
                <w:webHidden/>
              </w:rPr>
              <w:instrText xml:space="preserve"> PAGEREF _Toc433536233 \h </w:instrText>
            </w:r>
            <w:r w:rsidR="00BE59A9">
              <w:rPr>
                <w:noProof/>
                <w:webHidden/>
              </w:rPr>
            </w:r>
            <w:r w:rsidR="00BE59A9">
              <w:rPr>
                <w:noProof/>
                <w:webHidden/>
              </w:rPr>
              <w:fldChar w:fldCharType="separate"/>
            </w:r>
            <w:r w:rsidR="00BE59A9">
              <w:rPr>
                <w:noProof/>
                <w:webHidden/>
              </w:rPr>
              <w:t>2</w:t>
            </w:r>
            <w:r w:rsidR="00BE59A9">
              <w:rPr>
                <w:noProof/>
                <w:webHidden/>
              </w:rPr>
              <w:fldChar w:fldCharType="end"/>
            </w:r>
          </w:hyperlink>
        </w:p>
        <w:p w:rsidR="00BE59A9" w:rsidRDefault="003A0B9B">
          <w:pPr>
            <w:pStyle w:val="TOC2"/>
            <w:tabs>
              <w:tab w:val="right" w:leader="dot" w:pos="10070"/>
            </w:tabs>
            <w:rPr>
              <w:noProof/>
            </w:rPr>
          </w:pPr>
          <w:hyperlink w:anchor="_Toc433536234" w:history="1">
            <w:r w:rsidR="00BE59A9" w:rsidRPr="002F25D0">
              <w:rPr>
                <w:rStyle w:val="Hyperlink"/>
                <w:noProof/>
              </w:rPr>
              <w:t>Mood Module</w:t>
            </w:r>
            <w:r w:rsidR="00BE59A9">
              <w:rPr>
                <w:noProof/>
                <w:webHidden/>
              </w:rPr>
              <w:tab/>
            </w:r>
            <w:r w:rsidR="00BE59A9">
              <w:rPr>
                <w:noProof/>
                <w:webHidden/>
              </w:rPr>
              <w:fldChar w:fldCharType="begin"/>
            </w:r>
            <w:r w:rsidR="00BE59A9">
              <w:rPr>
                <w:noProof/>
                <w:webHidden/>
              </w:rPr>
              <w:instrText xml:space="preserve"> PAGEREF _Toc433536234 \h </w:instrText>
            </w:r>
            <w:r w:rsidR="00BE59A9">
              <w:rPr>
                <w:noProof/>
                <w:webHidden/>
              </w:rPr>
            </w:r>
            <w:r w:rsidR="00BE59A9">
              <w:rPr>
                <w:noProof/>
                <w:webHidden/>
              </w:rPr>
              <w:fldChar w:fldCharType="separate"/>
            </w:r>
            <w:r w:rsidR="00BE59A9">
              <w:rPr>
                <w:noProof/>
                <w:webHidden/>
              </w:rPr>
              <w:t>3</w:t>
            </w:r>
            <w:r w:rsidR="00BE59A9">
              <w:rPr>
                <w:noProof/>
                <w:webHidden/>
              </w:rPr>
              <w:fldChar w:fldCharType="end"/>
            </w:r>
          </w:hyperlink>
        </w:p>
        <w:p w:rsidR="00BE59A9" w:rsidRDefault="003A0B9B">
          <w:pPr>
            <w:pStyle w:val="TOC2"/>
            <w:tabs>
              <w:tab w:val="right" w:leader="dot" w:pos="10070"/>
            </w:tabs>
            <w:rPr>
              <w:noProof/>
            </w:rPr>
          </w:pPr>
          <w:hyperlink w:anchor="_Toc433536235" w:history="1">
            <w:r w:rsidR="00BE59A9" w:rsidRPr="002F25D0">
              <w:rPr>
                <w:rStyle w:val="Hyperlink"/>
                <w:noProof/>
              </w:rPr>
              <w:t>Medication Module</w:t>
            </w:r>
            <w:r w:rsidR="00BE59A9">
              <w:rPr>
                <w:noProof/>
                <w:webHidden/>
              </w:rPr>
              <w:tab/>
            </w:r>
            <w:r w:rsidR="00BE59A9">
              <w:rPr>
                <w:noProof/>
                <w:webHidden/>
              </w:rPr>
              <w:fldChar w:fldCharType="begin"/>
            </w:r>
            <w:r w:rsidR="00BE59A9">
              <w:rPr>
                <w:noProof/>
                <w:webHidden/>
              </w:rPr>
              <w:instrText xml:space="preserve"> PAGEREF _Toc433536235 \h </w:instrText>
            </w:r>
            <w:r w:rsidR="00BE59A9">
              <w:rPr>
                <w:noProof/>
                <w:webHidden/>
              </w:rPr>
            </w:r>
            <w:r w:rsidR="00BE59A9">
              <w:rPr>
                <w:noProof/>
                <w:webHidden/>
              </w:rPr>
              <w:fldChar w:fldCharType="separate"/>
            </w:r>
            <w:r w:rsidR="00BE59A9">
              <w:rPr>
                <w:noProof/>
                <w:webHidden/>
              </w:rPr>
              <w:t>3</w:t>
            </w:r>
            <w:r w:rsidR="00BE59A9">
              <w:rPr>
                <w:noProof/>
                <w:webHidden/>
              </w:rPr>
              <w:fldChar w:fldCharType="end"/>
            </w:r>
          </w:hyperlink>
        </w:p>
        <w:p w:rsidR="00BE59A9" w:rsidRDefault="003A0B9B">
          <w:pPr>
            <w:pStyle w:val="TOC2"/>
            <w:tabs>
              <w:tab w:val="right" w:leader="dot" w:pos="10070"/>
            </w:tabs>
            <w:rPr>
              <w:noProof/>
            </w:rPr>
          </w:pPr>
          <w:hyperlink w:anchor="_Toc433536236" w:history="1">
            <w:r w:rsidR="00BE59A9" w:rsidRPr="002F25D0">
              <w:rPr>
                <w:rStyle w:val="Hyperlink"/>
                <w:noProof/>
              </w:rPr>
              <w:t>UI</w:t>
            </w:r>
            <w:r w:rsidR="00BE59A9">
              <w:rPr>
                <w:noProof/>
                <w:webHidden/>
              </w:rPr>
              <w:tab/>
            </w:r>
            <w:r w:rsidR="00BE59A9">
              <w:rPr>
                <w:noProof/>
                <w:webHidden/>
              </w:rPr>
              <w:fldChar w:fldCharType="begin"/>
            </w:r>
            <w:r w:rsidR="00BE59A9">
              <w:rPr>
                <w:noProof/>
                <w:webHidden/>
              </w:rPr>
              <w:instrText xml:space="preserve"> PAGEREF _Toc433536236 \h </w:instrText>
            </w:r>
            <w:r w:rsidR="00BE59A9">
              <w:rPr>
                <w:noProof/>
                <w:webHidden/>
              </w:rPr>
            </w:r>
            <w:r w:rsidR="00BE59A9">
              <w:rPr>
                <w:noProof/>
                <w:webHidden/>
              </w:rPr>
              <w:fldChar w:fldCharType="separate"/>
            </w:r>
            <w:r w:rsidR="00BE59A9">
              <w:rPr>
                <w:noProof/>
                <w:webHidden/>
              </w:rPr>
              <w:t>3</w:t>
            </w:r>
            <w:r w:rsidR="00BE59A9">
              <w:rPr>
                <w:noProof/>
                <w:webHidden/>
              </w:rPr>
              <w:fldChar w:fldCharType="end"/>
            </w:r>
          </w:hyperlink>
        </w:p>
        <w:p w:rsidR="00BE59A9" w:rsidRDefault="003A0B9B">
          <w:pPr>
            <w:pStyle w:val="TOC2"/>
            <w:tabs>
              <w:tab w:val="right" w:leader="dot" w:pos="10070"/>
            </w:tabs>
            <w:rPr>
              <w:noProof/>
            </w:rPr>
          </w:pPr>
          <w:hyperlink w:anchor="_Toc433536237" w:history="1">
            <w:r w:rsidR="00BE59A9" w:rsidRPr="002F25D0">
              <w:rPr>
                <w:rStyle w:val="Hyperlink"/>
                <w:noProof/>
              </w:rPr>
              <w:t>Database</w:t>
            </w:r>
            <w:r w:rsidR="00BE59A9">
              <w:rPr>
                <w:noProof/>
                <w:webHidden/>
              </w:rPr>
              <w:tab/>
            </w:r>
            <w:r w:rsidR="00BE59A9">
              <w:rPr>
                <w:noProof/>
                <w:webHidden/>
              </w:rPr>
              <w:fldChar w:fldCharType="begin"/>
            </w:r>
            <w:r w:rsidR="00BE59A9">
              <w:rPr>
                <w:noProof/>
                <w:webHidden/>
              </w:rPr>
              <w:instrText xml:space="preserve"> PAGEREF _Toc433536237 \h </w:instrText>
            </w:r>
            <w:r w:rsidR="00BE59A9">
              <w:rPr>
                <w:noProof/>
                <w:webHidden/>
              </w:rPr>
            </w:r>
            <w:r w:rsidR="00BE59A9">
              <w:rPr>
                <w:noProof/>
                <w:webHidden/>
              </w:rPr>
              <w:fldChar w:fldCharType="separate"/>
            </w:r>
            <w:r w:rsidR="00BE59A9">
              <w:rPr>
                <w:noProof/>
                <w:webHidden/>
              </w:rPr>
              <w:t>3</w:t>
            </w:r>
            <w:r w:rsidR="00BE59A9">
              <w:rPr>
                <w:noProof/>
                <w:webHidden/>
              </w:rPr>
              <w:fldChar w:fldCharType="end"/>
            </w:r>
          </w:hyperlink>
        </w:p>
        <w:p w:rsidR="00BE59A9" w:rsidRDefault="003A0B9B">
          <w:pPr>
            <w:pStyle w:val="TOC2"/>
            <w:tabs>
              <w:tab w:val="right" w:leader="dot" w:pos="10070"/>
            </w:tabs>
            <w:rPr>
              <w:noProof/>
            </w:rPr>
          </w:pPr>
          <w:hyperlink w:anchor="_Toc433536238" w:history="1">
            <w:r w:rsidR="00BE59A9" w:rsidRPr="002F25D0">
              <w:rPr>
                <w:rStyle w:val="Hyperlink"/>
                <w:noProof/>
              </w:rPr>
              <w:t>Sleep Module</w:t>
            </w:r>
            <w:r w:rsidR="00BE59A9">
              <w:rPr>
                <w:noProof/>
                <w:webHidden/>
              </w:rPr>
              <w:tab/>
            </w:r>
            <w:r w:rsidR="00BE59A9">
              <w:rPr>
                <w:noProof/>
                <w:webHidden/>
              </w:rPr>
              <w:fldChar w:fldCharType="begin"/>
            </w:r>
            <w:r w:rsidR="00BE59A9">
              <w:rPr>
                <w:noProof/>
                <w:webHidden/>
              </w:rPr>
              <w:instrText xml:space="preserve"> PAGEREF _Toc433536238 \h </w:instrText>
            </w:r>
            <w:r w:rsidR="00BE59A9">
              <w:rPr>
                <w:noProof/>
                <w:webHidden/>
              </w:rPr>
            </w:r>
            <w:r w:rsidR="00BE59A9">
              <w:rPr>
                <w:noProof/>
                <w:webHidden/>
              </w:rPr>
              <w:fldChar w:fldCharType="separate"/>
            </w:r>
            <w:r w:rsidR="00BE59A9">
              <w:rPr>
                <w:noProof/>
                <w:webHidden/>
              </w:rPr>
              <w:t>4</w:t>
            </w:r>
            <w:r w:rsidR="00BE59A9">
              <w:rPr>
                <w:noProof/>
                <w:webHidden/>
              </w:rPr>
              <w:fldChar w:fldCharType="end"/>
            </w:r>
          </w:hyperlink>
        </w:p>
        <w:p w:rsidR="00BE59A9" w:rsidRDefault="003A0B9B">
          <w:pPr>
            <w:pStyle w:val="TOC2"/>
            <w:tabs>
              <w:tab w:val="right" w:leader="dot" w:pos="10070"/>
            </w:tabs>
            <w:rPr>
              <w:noProof/>
            </w:rPr>
          </w:pPr>
          <w:hyperlink w:anchor="_Toc433536239" w:history="1">
            <w:r w:rsidR="00BE59A9" w:rsidRPr="002F25D0">
              <w:rPr>
                <w:rStyle w:val="Hyperlink"/>
                <w:noProof/>
              </w:rPr>
              <w:t>Diet Module</w:t>
            </w:r>
            <w:r w:rsidR="00BE59A9">
              <w:rPr>
                <w:noProof/>
                <w:webHidden/>
              </w:rPr>
              <w:tab/>
            </w:r>
            <w:r w:rsidR="00BE59A9">
              <w:rPr>
                <w:noProof/>
                <w:webHidden/>
              </w:rPr>
              <w:fldChar w:fldCharType="begin"/>
            </w:r>
            <w:r w:rsidR="00BE59A9">
              <w:rPr>
                <w:noProof/>
                <w:webHidden/>
              </w:rPr>
              <w:instrText xml:space="preserve"> PAGEREF _Toc433536239 \h </w:instrText>
            </w:r>
            <w:r w:rsidR="00BE59A9">
              <w:rPr>
                <w:noProof/>
                <w:webHidden/>
              </w:rPr>
            </w:r>
            <w:r w:rsidR="00BE59A9">
              <w:rPr>
                <w:noProof/>
                <w:webHidden/>
              </w:rPr>
              <w:fldChar w:fldCharType="separate"/>
            </w:r>
            <w:r w:rsidR="00BE59A9">
              <w:rPr>
                <w:noProof/>
                <w:webHidden/>
              </w:rPr>
              <w:t>4</w:t>
            </w:r>
            <w:r w:rsidR="00BE59A9">
              <w:rPr>
                <w:noProof/>
                <w:webHidden/>
              </w:rPr>
              <w:fldChar w:fldCharType="end"/>
            </w:r>
          </w:hyperlink>
        </w:p>
        <w:p w:rsidR="00BE59A9" w:rsidRDefault="003A0B9B">
          <w:pPr>
            <w:pStyle w:val="TOC2"/>
            <w:tabs>
              <w:tab w:val="right" w:leader="dot" w:pos="10070"/>
            </w:tabs>
            <w:rPr>
              <w:noProof/>
            </w:rPr>
          </w:pPr>
          <w:hyperlink w:anchor="_Toc433536240" w:history="1">
            <w:r w:rsidR="00BE59A9" w:rsidRPr="002F25D0">
              <w:rPr>
                <w:rStyle w:val="Hyperlink"/>
                <w:noProof/>
              </w:rPr>
              <w:t>Exercise Module</w:t>
            </w:r>
            <w:r w:rsidR="00BE59A9">
              <w:rPr>
                <w:noProof/>
                <w:webHidden/>
              </w:rPr>
              <w:tab/>
            </w:r>
            <w:r w:rsidR="00BE59A9">
              <w:rPr>
                <w:noProof/>
                <w:webHidden/>
              </w:rPr>
              <w:fldChar w:fldCharType="begin"/>
            </w:r>
            <w:r w:rsidR="00BE59A9">
              <w:rPr>
                <w:noProof/>
                <w:webHidden/>
              </w:rPr>
              <w:instrText xml:space="preserve"> PAGEREF _Toc433536240 \h </w:instrText>
            </w:r>
            <w:r w:rsidR="00BE59A9">
              <w:rPr>
                <w:noProof/>
                <w:webHidden/>
              </w:rPr>
            </w:r>
            <w:r w:rsidR="00BE59A9">
              <w:rPr>
                <w:noProof/>
                <w:webHidden/>
              </w:rPr>
              <w:fldChar w:fldCharType="separate"/>
            </w:r>
            <w:r w:rsidR="00BE59A9">
              <w:rPr>
                <w:noProof/>
                <w:webHidden/>
              </w:rPr>
              <w:t>4</w:t>
            </w:r>
            <w:r w:rsidR="00BE59A9">
              <w:rPr>
                <w:noProof/>
                <w:webHidden/>
              </w:rPr>
              <w:fldChar w:fldCharType="end"/>
            </w:r>
          </w:hyperlink>
        </w:p>
        <w:p w:rsidR="00BE59A9" w:rsidRDefault="003A0B9B">
          <w:pPr>
            <w:pStyle w:val="TOC2"/>
            <w:tabs>
              <w:tab w:val="right" w:leader="dot" w:pos="10070"/>
            </w:tabs>
            <w:rPr>
              <w:noProof/>
            </w:rPr>
          </w:pPr>
          <w:hyperlink w:anchor="_Toc433536241" w:history="1">
            <w:r w:rsidR="00BE59A9" w:rsidRPr="002F25D0">
              <w:rPr>
                <w:rStyle w:val="Hyperlink"/>
                <w:noProof/>
              </w:rPr>
              <w:t>Digital Pet &amp; Retention Policies</w:t>
            </w:r>
            <w:r w:rsidR="00BE59A9">
              <w:rPr>
                <w:noProof/>
                <w:webHidden/>
              </w:rPr>
              <w:tab/>
            </w:r>
            <w:r w:rsidR="00BE59A9">
              <w:rPr>
                <w:noProof/>
                <w:webHidden/>
              </w:rPr>
              <w:fldChar w:fldCharType="begin"/>
            </w:r>
            <w:r w:rsidR="00BE59A9">
              <w:rPr>
                <w:noProof/>
                <w:webHidden/>
              </w:rPr>
              <w:instrText xml:space="preserve"> PAGEREF _Toc433536241 \h </w:instrText>
            </w:r>
            <w:r w:rsidR="00BE59A9">
              <w:rPr>
                <w:noProof/>
                <w:webHidden/>
              </w:rPr>
            </w:r>
            <w:r w:rsidR="00BE59A9">
              <w:rPr>
                <w:noProof/>
                <w:webHidden/>
              </w:rPr>
              <w:fldChar w:fldCharType="separate"/>
            </w:r>
            <w:r w:rsidR="00BE59A9">
              <w:rPr>
                <w:noProof/>
                <w:webHidden/>
              </w:rPr>
              <w:t>5</w:t>
            </w:r>
            <w:r w:rsidR="00BE59A9">
              <w:rPr>
                <w:noProof/>
                <w:webHidden/>
              </w:rPr>
              <w:fldChar w:fldCharType="end"/>
            </w:r>
          </w:hyperlink>
        </w:p>
        <w:p w:rsidR="00BE59A9" w:rsidRDefault="003A0B9B">
          <w:pPr>
            <w:pStyle w:val="TOC1"/>
            <w:tabs>
              <w:tab w:val="right" w:leader="dot" w:pos="10070"/>
            </w:tabs>
            <w:rPr>
              <w:noProof/>
            </w:rPr>
          </w:pPr>
          <w:hyperlink w:anchor="_Toc433536242" w:history="1">
            <w:r w:rsidR="00BE59A9" w:rsidRPr="002F25D0">
              <w:rPr>
                <w:rStyle w:val="Hyperlink"/>
                <w:noProof/>
              </w:rPr>
              <w:t>Non-Functional Engineering Requirements</w:t>
            </w:r>
            <w:r w:rsidR="00BE59A9">
              <w:rPr>
                <w:noProof/>
                <w:webHidden/>
              </w:rPr>
              <w:tab/>
            </w:r>
            <w:r w:rsidR="00BE59A9">
              <w:rPr>
                <w:noProof/>
                <w:webHidden/>
              </w:rPr>
              <w:fldChar w:fldCharType="begin"/>
            </w:r>
            <w:r w:rsidR="00BE59A9">
              <w:rPr>
                <w:noProof/>
                <w:webHidden/>
              </w:rPr>
              <w:instrText xml:space="preserve"> PAGEREF _Toc433536242 \h </w:instrText>
            </w:r>
            <w:r w:rsidR="00BE59A9">
              <w:rPr>
                <w:noProof/>
                <w:webHidden/>
              </w:rPr>
            </w:r>
            <w:r w:rsidR="00BE59A9">
              <w:rPr>
                <w:noProof/>
                <w:webHidden/>
              </w:rPr>
              <w:fldChar w:fldCharType="separate"/>
            </w:r>
            <w:r w:rsidR="00BE59A9">
              <w:rPr>
                <w:noProof/>
                <w:webHidden/>
              </w:rPr>
              <w:t>6</w:t>
            </w:r>
            <w:r w:rsidR="00BE59A9">
              <w:rPr>
                <w:noProof/>
                <w:webHidden/>
              </w:rPr>
              <w:fldChar w:fldCharType="end"/>
            </w:r>
          </w:hyperlink>
        </w:p>
        <w:p w:rsidR="000C4195" w:rsidRDefault="000C4195" w:rsidP="000C4195">
          <w:pPr>
            <w:tabs>
              <w:tab w:val="left" w:pos="90"/>
            </w:tabs>
            <w:ind w:left="180"/>
          </w:pPr>
          <w:r>
            <w:rPr>
              <w:b/>
              <w:bCs/>
              <w:noProof/>
            </w:rPr>
            <w:fldChar w:fldCharType="end"/>
          </w:r>
        </w:p>
      </w:sdtContent>
    </w:sdt>
    <w:p w:rsidR="009E3ABB" w:rsidRPr="00B00AB4" w:rsidRDefault="009E3ABB" w:rsidP="00B00AB4">
      <w:pPr>
        <w:spacing w:line="276" w:lineRule="auto"/>
      </w:pPr>
    </w:p>
    <w:p w:rsidR="009F465C" w:rsidRDefault="009F465C">
      <w:pPr>
        <w:spacing w:line="276" w:lineRule="auto"/>
        <w:rPr>
          <w:b/>
          <w:bCs/>
          <w:iCs/>
          <w:color w:val="0D0D0D" w:themeColor="text1" w:themeTint="F2"/>
          <w:sz w:val="48"/>
        </w:rPr>
      </w:pPr>
      <w:r>
        <w:br w:type="page"/>
      </w:r>
    </w:p>
    <w:p w:rsidR="0045518E" w:rsidRPr="00D012E4" w:rsidRDefault="0045518E" w:rsidP="009F465C">
      <w:pPr>
        <w:pStyle w:val="Heading1"/>
      </w:pPr>
      <w:bookmarkStart w:id="0" w:name="_Toc433536230"/>
      <w:r w:rsidRPr="00D012E4">
        <w:lastRenderedPageBreak/>
        <w:t>Introduction</w:t>
      </w:r>
      <w:bookmarkEnd w:id="0"/>
    </w:p>
    <w:p w:rsidR="007A037E" w:rsidRPr="00E113A6" w:rsidRDefault="007A037E" w:rsidP="00E113A6">
      <w:pPr>
        <w:ind w:firstLine="288"/>
        <w:rPr>
          <w:b/>
          <w:bCs/>
          <w:iCs/>
        </w:rPr>
      </w:pPr>
      <w:r>
        <w:t xml:space="preserve">     </w:t>
      </w:r>
      <w:r w:rsidRPr="007A037E">
        <w:t>This report contains a summary of requirements for BioMetrix Self Health Improvement, an open source mobile Android application. The engineering requirements inside represent features of our future application. Requirements are grouped into these headings: Functional requirements, and non-functional requirements. Subheadings include: Framework, Modules, Analysis, and Database.</w:t>
      </w:r>
    </w:p>
    <w:p w:rsidR="009C501C" w:rsidRPr="009F465C" w:rsidRDefault="00014874" w:rsidP="009F465C">
      <w:pPr>
        <w:pStyle w:val="Heading1"/>
      </w:pPr>
      <w:bookmarkStart w:id="1" w:name="_Toc433536231"/>
      <w:r w:rsidRPr="009F465C">
        <w:t>Functional</w:t>
      </w:r>
      <w:r w:rsidR="009C501C" w:rsidRPr="009F465C">
        <w:t xml:space="preserve"> Requirements</w:t>
      </w:r>
      <w:bookmarkEnd w:id="1"/>
    </w:p>
    <w:p w:rsidR="008D7201" w:rsidRDefault="007A037E" w:rsidP="00FF6F1F">
      <w:pPr>
        <w:ind w:firstLine="288"/>
      </w:pPr>
      <w:r>
        <w:t xml:space="preserve">     </w:t>
      </w:r>
      <w:r w:rsidRPr="007A037E">
        <w:t>Functional requirements describe system features and operations the system can perform. These requirements will be grouped into 4 separate priority levels. These levels are: High/Architectural (H-A), requirements that needs to be completed in order for the system to perform even basic functionality; High (H), requirements that are essential in order for the application to be considered complete; Medium (M), requirements that users would want in a completed application which would heavily impact use but they are not necessarily required; Low (L), requirements that would be nice to have from an end user perspective that increase usability.</w:t>
      </w:r>
    </w:p>
    <w:p w:rsidR="00870438" w:rsidRPr="009F465C" w:rsidRDefault="00870438" w:rsidP="009F465C">
      <w:pPr>
        <w:pStyle w:val="Heading2"/>
      </w:pPr>
      <w:bookmarkStart w:id="2" w:name="_Toc433536001"/>
      <w:bookmarkStart w:id="3" w:name="_Toc433536232"/>
      <w:r w:rsidRPr="009F465C">
        <w:t>Specific Symptoms</w:t>
      </w:r>
      <w:bookmarkEnd w:id="2"/>
      <w:bookmarkEnd w:id="3"/>
    </w:p>
    <w:p w:rsidR="00870438" w:rsidRPr="007A037E" w:rsidRDefault="00870438" w:rsidP="00870438">
      <w:r w:rsidRPr="007A037E">
        <w:t xml:space="preserve">Specific health Syndromes are simply collections of organized modules and specialized analysis </w:t>
      </w:r>
      <w:proofErr w:type="gramStart"/>
      <w:r w:rsidRPr="007A037E">
        <w:t>functions,</w:t>
      </w:r>
      <w:proofErr w:type="gramEnd"/>
      <w:r w:rsidRPr="007A037E">
        <w:t xml:space="preserve"> some example requirements are detailed below.</w:t>
      </w:r>
    </w:p>
    <w:p w:rsidR="00870438" w:rsidRPr="00F50F5C" w:rsidRDefault="00870438" w:rsidP="00870438">
      <w:pPr>
        <w:pStyle w:val="ListParagraph"/>
        <w:numPr>
          <w:ilvl w:val="0"/>
          <w:numId w:val="4"/>
        </w:numPr>
        <w:spacing w:line="276" w:lineRule="auto"/>
        <w:rPr>
          <w:rFonts w:ascii="Arial" w:eastAsia="Times New Roman" w:hAnsi="Arial" w:cs="Arial"/>
          <w:color w:val="000000"/>
        </w:rPr>
      </w:pPr>
      <w:r>
        <w:rPr>
          <w:rFonts w:ascii="Arial" w:eastAsia="Times New Roman" w:hAnsi="Arial" w:cs="Arial"/>
          <w:color w:val="000000"/>
        </w:rPr>
        <w:t>H</w:t>
      </w:r>
      <w:r>
        <w:rPr>
          <w:rFonts w:ascii="Arial" w:eastAsia="Times New Roman" w:hAnsi="Arial" w:cs="Arial"/>
          <w:color w:val="000000"/>
        </w:rPr>
        <w:tab/>
      </w:r>
      <w:r w:rsidRPr="00F50F5C">
        <w:rPr>
          <w:rFonts w:ascii="Arial" w:eastAsia="Times New Roman" w:hAnsi="Arial" w:cs="Arial"/>
          <w:color w:val="000000"/>
        </w:rPr>
        <w:t>The system shall have modules for tracking information for different mental health disorders</w:t>
      </w:r>
    </w:p>
    <w:p w:rsidR="00870438" w:rsidRPr="00F50F5C" w:rsidRDefault="00870438" w:rsidP="00870438">
      <w:pPr>
        <w:pStyle w:val="ListParagraph"/>
        <w:numPr>
          <w:ilvl w:val="0"/>
          <w:numId w:val="4"/>
        </w:numPr>
        <w:spacing w:line="276" w:lineRule="auto"/>
        <w:rPr>
          <w:rFonts w:ascii="Arial" w:eastAsia="Times New Roman" w:hAnsi="Arial" w:cs="Arial"/>
          <w:color w:val="000000"/>
        </w:rPr>
      </w:pPr>
      <w:r>
        <w:rPr>
          <w:rFonts w:ascii="Arial" w:eastAsia="Times New Roman" w:hAnsi="Arial" w:cs="Arial"/>
          <w:color w:val="000000"/>
        </w:rPr>
        <w:t>M</w:t>
      </w:r>
      <w:r>
        <w:rPr>
          <w:rFonts w:ascii="Arial" w:eastAsia="Times New Roman" w:hAnsi="Arial" w:cs="Arial"/>
          <w:color w:val="000000"/>
        </w:rPr>
        <w:tab/>
      </w:r>
      <w:r w:rsidRPr="00F50F5C">
        <w:rPr>
          <w:rFonts w:ascii="Arial" w:eastAsia="Times New Roman" w:hAnsi="Arial" w:cs="Arial"/>
          <w:color w:val="000000"/>
        </w:rPr>
        <w:t xml:space="preserve">The system shall allow entry of manic and depression levels </w:t>
      </w:r>
    </w:p>
    <w:p w:rsidR="00E113A6" w:rsidRDefault="00870438" w:rsidP="00E113A6">
      <w:pPr>
        <w:pStyle w:val="ListParagraph"/>
        <w:numPr>
          <w:ilvl w:val="0"/>
          <w:numId w:val="4"/>
        </w:numPr>
        <w:spacing w:line="276" w:lineRule="auto"/>
        <w:rPr>
          <w:rFonts w:ascii="Arial" w:eastAsia="Times New Roman" w:hAnsi="Arial" w:cs="Arial"/>
          <w:color w:val="000000"/>
        </w:rPr>
      </w:pPr>
      <w:r>
        <w:rPr>
          <w:rFonts w:ascii="Arial" w:eastAsia="Times New Roman" w:hAnsi="Arial" w:cs="Arial"/>
          <w:color w:val="000000"/>
        </w:rPr>
        <w:t>M</w:t>
      </w:r>
      <w:r>
        <w:rPr>
          <w:rFonts w:ascii="Arial" w:eastAsia="Times New Roman" w:hAnsi="Arial" w:cs="Arial"/>
          <w:color w:val="000000"/>
        </w:rPr>
        <w:tab/>
      </w:r>
      <w:r w:rsidRPr="00F50F5C">
        <w:rPr>
          <w:rFonts w:ascii="Arial" w:eastAsia="Times New Roman" w:hAnsi="Arial" w:cs="Arial"/>
          <w:color w:val="000000"/>
        </w:rPr>
        <w:t xml:space="preserve">The system shall allow entry of anxiety levels </w:t>
      </w:r>
    </w:p>
    <w:p w:rsidR="00E113A6" w:rsidRPr="00E113A6" w:rsidRDefault="00E113A6" w:rsidP="00E113A6">
      <w:pPr>
        <w:pStyle w:val="ListParagraph"/>
        <w:numPr>
          <w:ilvl w:val="0"/>
          <w:numId w:val="4"/>
        </w:numPr>
        <w:spacing w:line="276" w:lineRule="auto"/>
        <w:rPr>
          <w:rFonts w:ascii="Arial" w:eastAsia="Times New Roman" w:hAnsi="Arial" w:cs="Arial"/>
          <w:color w:val="000000"/>
        </w:rPr>
      </w:pPr>
      <w:r>
        <w:rPr>
          <w:rFonts w:ascii="Arial" w:eastAsia="Times New Roman" w:hAnsi="Arial" w:cs="Arial"/>
          <w:color w:val="000000"/>
        </w:rPr>
        <w:t>M</w:t>
      </w:r>
      <w:r>
        <w:rPr>
          <w:rFonts w:ascii="Arial" w:eastAsia="Times New Roman" w:hAnsi="Arial" w:cs="Arial"/>
          <w:color w:val="000000"/>
        </w:rPr>
        <w:tab/>
        <w:t>The system shall allow creat</w:t>
      </w:r>
      <w:r w:rsidR="00F7743E">
        <w:rPr>
          <w:rFonts w:ascii="Arial" w:eastAsia="Times New Roman" w:hAnsi="Arial" w:cs="Arial"/>
          <w:color w:val="000000"/>
        </w:rPr>
        <w:t>ion of custom symptoms to track.</w:t>
      </w:r>
    </w:p>
    <w:p w:rsidR="00FF6F1F" w:rsidRPr="009F465C" w:rsidRDefault="00FF6F1F" w:rsidP="009F465C">
      <w:pPr>
        <w:pStyle w:val="Heading2"/>
      </w:pPr>
      <w:bookmarkStart w:id="4" w:name="_Toc433536002"/>
      <w:bookmarkStart w:id="5" w:name="_Toc433536233"/>
      <w:r w:rsidRPr="009F465C">
        <w:t>API for Modules</w:t>
      </w:r>
      <w:bookmarkEnd w:id="4"/>
      <w:bookmarkEnd w:id="5"/>
      <w:r w:rsidRPr="009F465C">
        <w:tab/>
      </w:r>
    </w:p>
    <w:p w:rsidR="00FF6F1F" w:rsidRPr="008D7201" w:rsidRDefault="00FF6F1F" w:rsidP="00FF6F1F">
      <w:r>
        <w:rPr>
          <w:rFonts w:ascii="Arial" w:hAnsi="Arial" w:cs="Arial"/>
          <w:color w:val="000000"/>
        </w:rPr>
        <w:t>Framework requirements consist of the application programming interface of the system and shared module features.</w:t>
      </w:r>
    </w:p>
    <w:p w:rsidR="00FF6F1F" w:rsidRPr="006944ED" w:rsidRDefault="00FF6F1F" w:rsidP="00FF6F1F">
      <w:pPr>
        <w:pStyle w:val="ListParagraph"/>
        <w:numPr>
          <w:ilvl w:val="0"/>
          <w:numId w:val="9"/>
        </w:numPr>
      </w:pPr>
      <w:r>
        <w:t>H</w:t>
      </w:r>
      <w:r>
        <w:tab/>
      </w:r>
      <w:r w:rsidRPr="00191003">
        <w:t>Th</w:t>
      </w:r>
      <w:r>
        <w:t xml:space="preserve">e </w:t>
      </w:r>
      <w:r w:rsidRPr="006944ED">
        <w:t>system shall allow users to create a login</w:t>
      </w:r>
    </w:p>
    <w:p w:rsidR="00FF6F1F" w:rsidRPr="006944ED" w:rsidRDefault="00FF6F1F" w:rsidP="00FF6F1F">
      <w:pPr>
        <w:pStyle w:val="ListParagraph"/>
        <w:numPr>
          <w:ilvl w:val="0"/>
          <w:numId w:val="9"/>
        </w:numPr>
      </w:pPr>
      <w:r>
        <w:t>L</w:t>
      </w:r>
      <w:r>
        <w:tab/>
      </w:r>
      <w:r>
        <w:tab/>
      </w:r>
      <w:r w:rsidRPr="006944ED">
        <w:t>The system shall allow users to login with social media account</w:t>
      </w:r>
    </w:p>
    <w:p w:rsidR="00FF6F1F" w:rsidRPr="006944ED" w:rsidRDefault="00FF6F1F" w:rsidP="00FF6F1F">
      <w:pPr>
        <w:pStyle w:val="ListParagraph"/>
        <w:numPr>
          <w:ilvl w:val="0"/>
          <w:numId w:val="9"/>
        </w:numPr>
      </w:pPr>
      <w:r>
        <w:t>L</w:t>
      </w:r>
      <w:r>
        <w:tab/>
      </w:r>
      <w:r>
        <w:tab/>
      </w:r>
      <w:r w:rsidRPr="006944ED">
        <w:t xml:space="preserve">The system shall allow integration with </w:t>
      </w:r>
      <w:proofErr w:type="spellStart"/>
      <w:r w:rsidRPr="006944ED">
        <w:t>FitBit</w:t>
      </w:r>
      <w:proofErr w:type="spellEnd"/>
    </w:p>
    <w:p w:rsidR="00FF6F1F" w:rsidRPr="006944ED" w:rsidRDefault="00FF6F1F" w:rsidP="00FF6F1F">
      <w:pPr>
        <w:pStyle w:val="ListParagraph"/>
        <w:numPr>
          <w:ilvl w:val="0"/>
          <w:numId w:val="9"/>
        </w:numPr>
      </w:pPr>
      <w:r>
        <w:t>HA</w:t>
      </w:r>
      <w:r>
        <w:tab/>
      </w:r>
      <w:r w:rsidRPr="006944ED">
        <w:t>The system shall store the information entered by the user</w:t>
      </w:r>
    </w:p>
    <w:p w:rsidR="00FF6F1F" w:rsidRPr="006944ED" w:rsidRDefault="00FF6F1F" w:rsidP="00FF6F1F">
      <w:pPr>
        <w:pStyle w:val="ListParagraph"/>
        <w:numPr>
          <w:ilvl w:val="0"/>
          <w:numId w:val="9"/>
        </w:numPr>
      </w:pPr>
      <w:r>
        <w:t>H</w:t>
      </w:r>
      <w:r>
        <w:tab/>
      </w:r>
      <w:r w:rsidRPr="006944ED">
        <w:t>The system shall analyze the data stored by the user for trends when requested by the user</w:t>
      </w:r>
    </w:p>
    <w:p w:rsidR="00FF6F1F" w:rsidRPr="006944ED" w:rsidRDefault="00FF6F1F" w:rsidP="00FF6F1F">
      <w:pPr>
        <w:pStyle w:val="ListParagraph"/>
        <w:numPr>
          <w:ilvl w:val="0"/>
          <w:numId w:val="9"/>
        </w:numPr>
      </w:pPr>
      <w:r>
        <w:t>M</w:t>
      </w:r>
      <w:r>
        <w:tab/>
      </w:r>
      <w:r w:rsidRPr="006944ED">
        <w:t>The system shall provide feedback based on the analysis it performs</w:t>
      </w:r>
    </w:p>
    <w:p w:rsidR="00FF6F1F" w:rsidRPr="006944ED" w:rsidRDefault="00FF6F1F" w:rsidP="00FF6F1F">
      <w:pPr>
        <w:pStyle w:val="ListParagraph"/>
        <w:numPr>
          <w:ilvl w:val="0"/>
          <w:numId w:val="9"/>
        </w:numPr>
        <w:tabs>
          <w:tab w:val="clear" w:pos="720"/>
        </w:tabs>
      </w:pPr>
      <w:r>
        <w:t>H</w:t>
      </w:r>
      <w:r>
        <w:tab/>
      </w:r>
      <w:r w:rsidRPr="006944ED">
        <w:t xml:space="preserve">The system shall inform the user when </w:t>
      </w:r>
      <w:r>
        <w:t xml:space="preserve">more </w:t>
      </w:r>
      <w:r w:rsidRPr="006944ED">
        <w:t>d</w:t>
      </w:r>
      <w:r>
        <w:t xml:space="preserve">ata needs to be entered to perform </w:t>
      </w:r>
      <w:r w:rsidRPr="006944ED">
        <w:t>analysis</w:t>
      </w:r>
      <w:r>
        <w:t xml:space="preserve">   </w:t>
      </w:r>
    </w:p>
    <w:p w:rsidR="00FF6F1F" w:rsidRPr="006944ED" w:rsidRDefault="00FF6F1F" w:rsidP="00FF6F1F">
      <w:pPr>
        <w:pStyle w:val="ListParagraph"/>
        <w:numPr>
          <w:ilvl w:val="0"/>
          <w:numId w:val="9"/>
        </w:numPr>
      </w:pPr>
      <w:r>
        <w:t>M</w:t>
      </w:r>
      <w:r>
        <w:tab/>
      </w:r>
      <w:r w:rsidRPr="006944ED">
        <w:t>The system shall have graphs to assist with conveying information</w:t>
      </w:r>
    </w:p>
    <w:p w:rsidR="00FF6F1F" w:rsidRPr="006944ED" w:rsidRDefault="00FF6F1F" w:rsidP="00FF6F1F">
      <w:pPr>
        <w:pStyle w:val="ListParagraph"/>
        <w:numPr>
          <w:ilvl w:val="0"/>
          <w:numId w:val="9"/>
        </w:numPr>
      </w:pPr>
      <w:r>
        <w:t>L</w:t>
      </w:r>
      <w:r>
        <w:tab/>
      </w:r>
      <w:r>
        <w:tab/>
      </w:r>
      <w:r w:rsidRPr="006944ED">
        <w:t>The system shall offer hints based on problems that the system finds</w:t>
      </w:r>
    </w:p>
    <w:p w:rsidR="00FF6F1F" w:rsidRPr="006944ED" w:rsidRDefault="00FF6F1F" w:rsidP="00FF6F1F">
      <w:pPr>
        <w:pStyle w:val="ListParagraph"/>
        <w:numPr>
          <w:ilvl w:val="0"/>
          <w:numId w:val="9"/>
        </w:numPr>
      </w:pPr>
      <w:r>
        <w:t>L</w:t>
      </w:r>
      <w:r>
        <w:tab/>
      </w:r>
      <w:r>
        <w:tab/>
      </w:r>
      <w:r w:rsidRPr="006944ED">
        <w:t>The system shall suggest other information to keep track of</w:t>
      </w:r>
    </w:p>
    <w:p w:rsidR="00FF6F1F" w:rsidRPr="006944ED" w:rsidRDefault="00FF6F1F" w:rsidP="00FF6F1F">
      <w:pPr>
        <w:pStyle w:val="ListParagraph"/>
        <w:numPr>
          <w:ilvl w:val="0"/>
          <w:numId w:val="9"/>
        </w:numPr>
      </w:pPr>
      <w:r>
        <w:t>HA</w:t>
      </w:r>
      <w:r>
        <w:tab/>
      </w:r>
      <w:r w:rsidRPr="006944ED">
        <w:t>The system shall have common methods of input for tracking</w:t>
      </w:r>
    </w:p>
    <w:p w:rsidR="00FF6F1F" w:rsidRPr="006944ED" w:rsidRDefault="00FF6F1F" w:rsidP="00FF6F1F">
      <w:pPr>
        <w:pStyle w:val="ListParagraph"/>
        <w:numPr>
          <w:ilvl w:val="0"/>
          <w:numId w:val="9"/>
        </w:numPr>
      </w:pPr>
      <w:r>
        <w:t>L</w:t>
      </w:r>
      <w:r>
        <w:tab/>
      </w:r>
      <w:r>
        <w:tab/>
        <w:t>The system shall</w:t>
      </w:r>
      <w:r w:rsidRPr="006944ED">
        <w:t xml:space="preserve"> have Bluetooth device integration</w:t>
      </w:r>
    </w:p>
    <w:p w:rsidR="00FF6F1F" w:rsidRPr="006944ED" w:rsidRDefault="00FF6F1F" w:rsidP="00FF6F1F">
      <w:pPr>
        <w:pStyle w:val="ListParagraph"/>
        <w:numPr>
          <w:ilvl w:val="0"/>
          <w:numId w:val="9"/>
        </w:numPr>
      </w:pPr>
      <w:r>
        <w:t>H</w:t>
      </w:r>
      <w:r>
        <w:tab/>
        <w:t>The system shall</w:t>
      </w:r>
      <w:r w:rsidRPr="006944ED">
        <w:t xml:space="preserve"> have common database access</w:t>
      </w:r>
    </w:p>
    <w:p w:rsidR="00870438" w:rsidRDefault="00870438" w:rsidP="00870438">
      <w:pPr>
        <w:pStyle w:val="Heading2"/>
      </w:pPr>
      <w:bookmarkStart w:id="6" w:name="_Toc433536003"/>
      <w:bookmarkStart w:id="7" w:name="_Toc433536234"/>
      <w:r w:rsidRPr="00191003">
        <w:lastRenderedPageBreak/>
        <w:t xml:space="preserve">Mood </w:t>
      </w:r>
      <w:r>
        <w:t>M</w:t>
      </w:r>
      <w:r w:rsidRPr="00191003">
        <w:t>odule</w:t>
      </w:r>
      <w:bookmarkEnd w:id="6"/>
      <w:bookmarkEnd w:id="7"/>
    </w:p>
    <w:p w:rsidR="00870438" w:rsidRPr="007A037E" w:rsidRDefault="00870438" w:rsidP="00870438">
      <w:pPr>
        <w:pStyle w:val="NormalWeb"/>
        <w:spacing w:before="0" w:beforeAutospacing="0" w:after="0" w:afterAutospacing="0"/>
      </w:pPr>
      <w:r>
        <w:rPr>
          <w:rFonts w:ascii="Arial" w:hAnsi="Arial" w:cs="Arial"/>
          <w:color w:val="000000"/>
          <w:sz w:val="22"/>
          <w:szCs w:val="22"/>
        </w:rPr>
        <w:t>The mood module requirements deal with the entry of, or system response to, the user’s mood.</w:t>
      </w:r>
    </w:p>
    <w:p w:rsidR="00870438" w:rsidRDefault="00870438" w:rsidP="00870438">
      <w:pPr>
        <w:pStyle w:val="ListParagraph"/>
        <w:numPr>
          <w:ilvl w:val="0"/>
          <w:numId w:val="1"/>
        </w:numPr>
        <w:spacing w:before="240"/>
      </w:pPr>
      <w:r>
        <w:t>HA</w:t>
      </w:r>
      <w:r>
        <w:tab/>
        <w:t>The system shall allow for mood input (emoticons with words)</w:t>
      </w:r>
    </w:p>
    <w:p w:rsidR="00870438" w:rsidRDefault="00870438" w:rsidP="00870438">
      <w:pPr>
        <w:pStyle w:val="ListParagraph"/>
        <w:numPr>
          <w:ilvl w:val="0"/>
          <w:numId w:val="1"/>
        </w:numPr>
      </w:pPr>
      <w:r>
        <w:t>HA</w:t>
      </w:r>
      <w:r>
        <w:tab/>
        <w:t>The system shall allow rating for different moods</w:t>
      </w:r>
    </w:p>
    <w:p w:rsidR="00870438" w:rsidRDefault="00870438" w:rsidP="00870438">
      <w:pPr>
        <w:pStyle w:val="ListParagraph"/>
        <w:numPr>
          <w:ilvl w:val="0"/>
          <w:numId w:val="1"/>
        </w:numPr>
      </w:pPr>
      <w:r>
        <w:t>L</w:t>
      </w:r>
      <w:r>
        <w:tab/>
      </w:r>
      <w:r>
        <w:tab/>
        <w:t>The system shall influence your digital pet’s mood</w:t>
      </w:r>
    </w:p>
    <w:p w:rsidR="00870438" w:rsidRDefault="00870438" w:rsidP="00870438">
      <w:pPr>
        <w:pStyle w:val="ListParagraph"/>
        <w:numPr>
          <w:ilvl w:val="0"/>
          <w:numId w:val="1"/>
        </w:numPr>
      </w:pPr>
      <w:r>
        <w:t>M</w:t>
      </w:r>
      <w:r>
        <w:tab/>
        <w:t>The system shall have a mood/emotion stamped diary</w:t>
      </w:r>
    </w:p>
    <w:p w:rsidR="00870438" w:rsidRDefault="00870438" w:rsidP="00870438">
      <w:pPr>
        <w:pStyle w:val="ListParagraph"/>
        <w:numPr>
          <w:ilvl w:val="0"/>
          <w:numId w:val="1"/>
        </w:numPr>
      </w:pPr>
      <w:r>
        <w:t>M</w:t>
      </w:r>
      <w:r>
        <w:tab/>
        <w:t>The system shall have emotions subsets of anger, disgust, fear, joy, sadness, and surprise</w:t>
      </w:r>
    </w:p>
    <w:p w:rsidR="00870438" w:rsidRPr="007A037E" w:rsidRDefault="00870438" w:rsidP="00FF6F1F">
      <w:pPr>
        <w:pStyle w:val="ListParagraph"/>
        <w:numPr>
          <w:ilvl w:val="0"/>
          <w:numId w:val="1"/>
        </w:numPr>
      </w:pPr>
      <w:r>
        <w:t>L</w:t>
      </w:r>
      <w:r>
        <w:tab/>
      </w:r>
      <w:r>
        <w:tab/>
        <w:t>The system shall have ‘valves’ in place to move user towards their baseline. (Figure out some way for the app the cheer someone up or relax them. Other apps have used sound recordings or breathing techniques or jokes etc.)</w:t>
      </w:r>
    </w:p>
    <w:p w:rsidR="00E113A6" w:rsidRDefault="00E113A6" w:rsidP="00E113A6">
      <w:pPr>
        <w:pStyle w:val="Heading2"/>
      </w:pPr>
      <w:bookmarkStart w:id="8" w:name="_Toc433536004"/>
      <w:bookmarkStart w:id="9" w:name="_Toc433536235"/>
      <w:r w:rsidRPr="00191003">
        <w:t>Medication Module</w:t>
      </w:r>
      <w:bookmarkEnd w:id="8"/>
      <w:bookmarkEnd w:id="9"/>
    </w:p>
    <w:p w:rsidR="00E113A6" w:rsidRPr="007A037E" w:rsidRDefault="00E113A6" w:rsidP="00E113A6">
      <w:r>
        <w:rPr>
          <w:rFonts w:ascii="Arial" w:hAnsi="Arial" w:cs="Arial"/>
          <w:color w:val="000000"/>
        </w:rPr>
        <w:t>The medication module requirements deal with all information entered about medications.</w:t>
      </w:r>
    </w:p>
    <w:p w:rsidR="00E113A6" w:rsidRPr="00F50F5C" w:rsidRDefault="00E113A6" w:rsidP="00E113A6">
      <w:pPr>
        <w:pStyle w:val="ListParagraph"/>
        <w:numPr>
          <w:ilvl w:val="0"/>
          <w:numId w:val="3"/>
        </w:numPr>
      </w:pPr>
      <w:r>
        <w:t>L</w:t>
      </w:r>
      <w:r>
        <w:tab/>
      </w:r>
      <w:r>
        <w:tab/>
      </w:r>
      <w:r w:rsidRPr="00F50F5C">
        <w:t>The system shall allow enabling of notifications for reminding meds /input info</w:t>
      </w:r>
    </w:p>
    <w:p w:rsidR="00E113A6" w:rsidRDefault="00E113A6" w:rsidP="00E113A6">
      <w:pPr>
        <w:pStyle w:val="ListParagraph"/>
        <w:numPr>
          <w:ilvl w:val="0"/>
          <w:numId w:val="3"/>
        </w:numPr>
      </w:pPr>
      <w:r>
        <w:t>L</w:t>
      </w:r>
      <w:r>
        <w:tab/>
      </w:r>
      <w:r>
        <w:tab/>
      </w:r>
      <w:r w:rsidRPr="00F50F5C">
        <w:t>The system shall keep track of medications taking and side effects</w:t>
      </w:r>
    </w:p>
    <w:p w:rsidR="00191003" w:rsidRDefault="00191003" w:rsidP="00F51760">
      <w:pPr>
        <w:pStyle w:val="Heading2"/>
      </w:pPr>
      <w:bookmarkStart w:id="10" w:name="_Toc433536005"/>
      <w:bookmarkStart w:id="11" w:name="_Toc433536236"/>
      <w:r w:rsidRPr="00F51760">
        <w:t>UI</w:t>
      </w:r>
      <w:bookmarkEnd w:id="10"/>
      <w:bookmarkEnd w:id="11"/>
      <w:r w:rsidRPr="00F51760">
        <w:t xml:space="preserve">   </w:t>
      </w:r>
    </w:p>
    <w:p w:rsidR="008D7201" w:rsidRPr="008D7201" w:rsidRDefault="008D7201" w:rsidP="008D7201">
      <w:r>
        <w:rPr>
          <w:rFonts w:ascii="Arial" w:hAnsi="Arial" w:cs="Arial"/>
          <w:color w:val="000000"/>
        </w:rPr>
        <w:t>The UI requirements contain all requirements pertaining specifically to graphics and the user’s interaction with the application.</w:t>
      </w:r>
    </w:p>
    <w:p w:rsidR="00191003" w:rsidRPr="00191003" w:rsidRDefault="00C71F21" w:rsidP="009D543C">
      <w:pPr>
        <w:pStyle w:val="ListParagraph"/>
        <w:numPr>
          <w:ilvl w:val="0"/>
          <w:numId w:val="11"/>
        </w:numPr>
      </w:pPr>
      <w:r>
        <w:t xml:space="preserve">L </w:t>
      </w:r>
      <w:r w:rsidR="00EE55FD">
        <w:tab/>
      </w:r>
      <w:r w:rsidR="00191003" w:rsidRPr="00191003">
        <w:t>The system shall use different colors to convey areas of extra importance</w:t>
      </w:r>
    </w:p>
    <w:p w:rsidR="00191003" w:rsidRPr="00191003" w:rsidRDefault="00C71F21" w:rsidP="009D543C">
      <w:pPr>
        <w:pStyle w:val="ListParagraph"/>
        <w:numPr>
          <w:ilvl w:val="0"/>
          <w:numId w:val="11"/>
        </w:numPr>
      </w:pPr>
      <w:r>
        <w:t xml:space="preserve">L </w:t>
      </w:r>
      <w:r>
        <w:tab/>
      </w:r>
      <w:r w:rsidR="00895FB6">
        <w:t xml:space="preserve">The system shall have options to remind </w:t>
      </w:r>
      <w:r w:rsidR="00191003" w:rsidRPr="00191003">
        <w:t>the user to en</w:t>
      </w:r>
      <w:r w:rsidR="00895FB6">
        <w:t>ter their daily values</w:t>
      </w:r>
    </w:p>
    <w:p w:rsidR="00191003" w:rsidRPr="00191003" w:rsidRDefault="00C71F21" w:rsidP="009D543C">
      <w:pPr>
        <w:pStyle w:val="ListParagraph"/>
        <w:numPr>
          <w:ilvl w:val="0"/>
          <w:numId w:val="11"/>
        </w:numPr>
      </w:pPr>
      <w:r>
        <w:t xml:space="preserve">M </w:t>
      </w:r>
      <w:r>
        <w:tab/>
      </w:r>
      <w:r w:rsidR="00191003" w:rsidRPr="00191003">
        <w:t>The system shall allow users to choose which modules are active on the tracker</w:t>
      </w:r>
    </w:p>
    <w:p w:rsidR="00191003" w:rsidRDefault="00C71F21" w:rsidP="009D543C">
      <w:pPr>
        <w:pStyle w:val="ListParagraph"/>
        <w:numPr>
          <w:ilvl w:val="0"/>
          <w:numId w:val="11"/>
        </w:numPr>
      </w:pPr>
      <w:r>
        <w:t xml:space="preserve">M </w:t>
      </w:r>
      <w:r>
        <w:tab/>
      </w:r>
      <w:r w:rsidR="00191003" w:rsidRPr="00191003">
        <w:t>The system shall allow users to re-activate modules that they had previously disabled</w:t>
      </w:r>
    </w:p>
    <w:p w:rsidR="00FF6F1F" w:rsidRDefault="00C71F21" w:rsidP="00FF6F1F">
      <w:pPr>
        <w:pStyle w:val="ListParagraph"/>
        <w:numPr>
          <w:ilvl w:val="0"/>
          <w:numId w:val="11"/>
        </w:numPr>
      </w:pPr>
      <w:r>
        <w:t>L</w:t>
      </w:r>
      <w:r>
        <w:tab/>
      </w:r>
      <w:r w:rsidR="00EE55FD">
        <w:tab/>
      </w:r>
      <w:r w:rsidR="0082526D">
        <w:t>The system shall make use of the digital pet and/or sprout to assist the user with the UI</w:t>
      </w:r>
    </w:p>
    <w:p w:rsidR="00191003" w:rsidRDefault="00191003" w:rsidP="00F51760">
      <w:pPr>
        <w:pStyle w:val="Heading2"/>
      </w:pPr>
      <w:bookmarkStart w:id="12" w:name="_Toc433536006"/>
      <w:bookmarkStart w:id="13" w:name="_Toc433536237"/>
      <w:r w:rsidRPr="00191003">
        <w:t>Database</w:t>
      </w:r>
      <w:bookmarkEnd w:id="12"/>
      <w:bookmarkEnd w:id="13"/>
    </w:p>
    <w:p w:rsidR="008D7201" w:rsidRPr="008D7201" w:rsidRDefault="008D7201" w:rsidP="008D7201">
      <w:r>
        <w:rPr>
          <w:rFonts w:ascii="Arial" w:hAnsi="Arial" w:cs="Arial"/>
          <w:color w:val="000000"/>
        </w:rPr>
        <w:t>The database requirements describe the file handling system that backs up the user-specific meta-analysis.</w:t>
      </w:r>
    </w:p>
    <w:p w:rsidR="00191003" w:rsidRPr="00191003" w:rsidRDefault="00EE55FD" w:rsidP="009D543C">
      <w:pPr>
        <w:pStyle w:val="ListParagraph"/>
        <w:numPr>
          <w:ilvl w:val="0"/>
          <w:numId w:val="10"/>
        </w:numPr>
      </w:pPr>
      <w:r>
        <w:t>M</w:t>
      </w:r>
      <w:r>
        <w:tab/>
      </w:r>
      <w:r w:rsidR="00191003" w:rsidRPr="00191003">
        <w:t>The system shall have options for frequency of backups</w:t>
      </w:r>
    </w:p>
    <w:p w:rsidR="00191003" w:rsidRPr="009C319E" w:rsidRDefault="005B5E68" w:rsidP="009D543C">
      <w:pPr>
        <w:pStyle w:val="ListParagraph"/>
        <w:numPr>
          <w:ilvl w:val="0"/>
          <w:numId w:val="10"/>
        </w:numPr>
      </w:pPr>
      <w:r w:rsidRPr="009C319E">
        <w:t>H</w:t>
      </w:r>
      <w:r w:rsidR="00EE55FD" w:rsidRPr="009C319E">
        <w:tab/>
      </w:r>
      <w:r w:rsidR="00191003" w:rsidRPr="009C319E">
        <w:t>The system shall sync information gathered to the database</w:t>
      </w:r>
    </w:p>
    <w:p w:rsidR="00191003" w:rsidRPr="00191003" w:rsidRDefault="00EE55FD" w:rsidP="009D543C">
      <w:pPr>
        <w:pStyle w:val="ListParagraph"/>
        <w:numPr>
          <w:ilvl w:val="0"/>
          <w:numId w:val="10"/>
        </w:numPr>
      </w:pPr>
      <w:r>
        <w:t>L</w:t>
      </w:r>
      <w:r>
        <w:tab/>
      </w:r>
      <w:r>
        <w:tab/>
      </w:r>
      <w:r w:rsidR="00191003" w:rsidRPr="00191003">
        <w:t>The system shall allow sharing of progress and logs</w:t>
      </w:r>
    </w:p>
    <w:p w:rsidR="004D72A1" w:rsidRDefault="005B5E68" w:rsidP="004D72A1">
      <w:pPr>
        <w:pStyle w:val="ListParagraph"/>
        <w:numPr>
          <w:ilvl w:val="0"/>
          <w:numId w:val="10"/>
        </w:numPr>
      </w:pPr>
      <w:r>
        <w:t>M</w:t>
      </w:r>
      <w:r>
        <w:tab/>
      </w:r>
      <w:r w:rsidR="00191003" w:rsidRPr="00191003">
        <w:t xml:space="preserve">The system shall </w:t>
      </w:r>
      <w:r w:rsidR="00895FB6">
        <w:t>use</w:t>
      </w:r>
      <w:r w:rsidR="00191003" w:rsidRPr="00191003">
        <w:t xml:space="preserve"> data from </w:t>
      </w:r>
      <w:r w:rsidR="00895FB6">
        <w:t>reliable</w:t>
      </w:r>
      <w:r w:rsidR="00191003" w:rsidRPr="00191003">
        <w:t xml:space="preserve"> sources to</w:t>
      </w:r>
      <w:r w:rsidR="00895FB6">
        <w:t xml:space="preserve"> be</w:t>
      </w:r>
      <w:r w:rsidR="00191003" w:rsidRPr="00191003">
        <w:t xml:space="preserve"> compare</w:t>
      </w:r>
      <w:r w:rsidR="00895FB6">
        <w:t>d</w:t>
      </w:r>
      <w:r w:rsidR="00191003" w:rsidRPr="00191003">
        <w:t xml:space="preserve"> user </w:t>
      </w:r>
      <w:r w:rsidR="00895FB6">
        <w:t>data</w:t>
      </w:r>
    </w:p>
    <w:p w:rsidR="00F3131D" w:rsidRPr="004D72A1" w:rsidRDefault="004D72A1" w:rsidP="004D72A1">
      <w:pPr>
        <w:pStyle w:val="ListParagraph"/>
        <w:numPr>
          <w:ilvl w:val="0"/>
          <w:numId w:val="10"/>
        </w:numPr>
      </w:pPr>
      <w:r>
        <w:t>H</w:t>
      </w:r>
      <w:r w:rsidR="005B5E68" w:rsidRPr="004D72A1">
        <w:t>A</w:t>
      </w:r>
      <w:r w:rsidR="005B5E68" w:rsidRPr="004D72A1">
        <w:tab/>
      </w:r>
      <w:r w:rsidR="00191003" w:rsidRPr="004D72A1">
        <w:t>The database will track multiple da</w:t>
      </w:r>
      <w:r w:rsidR="00895FB6" w:rsidRPr="004D72A1">
        <w:t xml:space="preserve">ta point </w:t>
      </w:r>
      <w:r w:rsidR="00191003" w:rsidRPr="004D72A1">
        <w:t xml:space="preserve">modules, including: time, frequency over time </w:t>
      </w:r>
      <w:r w:rsidR="005B5E68" w:rsidRPr="004D72A1">
        <w:br/>
      </w:r>
      <w:r w:rsidR="00191003" w:rsidRPr="00191003">
        <w:t>units, action(s) taken, text fields, 0-10 scales, image based scales (like mood), app usage, specialized lookups for diet(calorie</w:t>
      </w:r>
      <w:r w:rsidR="00895FB6">
        <w:t xml:space="preserve">) sleep(rem) exercise(bpm, </w:t>
      </w:r>
      <w:proofErr w:type="spellStart"/>
      <w:r w:rsidR="00895FB6">
        <w:t>bmi</w:t>
      </w:r>
      <w:proofErr w:type="spellEnd"/>
      <w:r w:rsidR="00895FB6">
        <w:t>)</w:t>
      </w:r>
      <w:r w:rsidR="00191003" w:rsidRPr="00191003">
        <w:t xml:space="preserve"> </w:t>
      </w:r>
      <w:r w:rsidR="00F3131D">
        <w:br w:type="page"/>
      </w:r>
    </w:p>
    <w:p w:rsidR="00191003" w:rsidRDefault="003A0B9B" w:rsidP="00F3131D">
      <w:pPr>
        <w:pStyle w:val="Heading2"/>
      </w:pPr>
      <w:hyperlink r:id="rId12" w:history="1">
        <w:bookmarkStart w:id="14" w:name="_Toc433536007"/>
        <w:bookmarkStart w:id="15" w:name="_Toc433536238"/>
        <w:r w:rsidR="00191003" w:rsidRPr="00E7434E">
          <w:t>Sleep Module</w:t>
        </w:r>
        <w:bookmarkEnd w:id="14"/>
        <w:bookmarkEnd w:id="15"/>
        <w:r w:rsidR="00191003" w:rsidRPr="00E7434E">
          <w:t xml:space="preserve">  </w:t>
        </w:r>
      </w:hyperlink>
    </w:p>
    <w:p w:rsidR="008D7201" w:rsidRPr="008D7201" w:rsidRDefault="009C7939" w:rsidP="008D7201">
      <w:r>
        <w:rPr>
          <w:rFonts w:ascii="Arial" w:hAnsi="Arial" w:cs="Arial"/>
          <w:color w:val="000000"/>
        </w:rPr>
        <w:t xml:space="preserve">The sleep module </w:t>
      </w:r>
      <w:r w:rsidR="008D7201">
        <w:rPr>
          <w:rFonts w:ascii="Arial" w:hAnsi="Arial" w:cs="Arial"/>
          <w:color w:val="000000"/>
        </w:rPr>
        <w:t>consist</w:t>
      </w:r>
      <w:r>
        <w:rPr>
          <w:rFonts w:ascii="Arial" w:hAnsi="Arial" w:cs="Arial"/>
          <w:color w:val="000000"/>
        </w:rPr>
        <w:t>s</w:t>
      </w:r>
      <w:r w:rsidR="008D7201">
        <w:rPr>
          <w:rFonts w:ascii="Arial" w:hAnsi="Arial" w:cs="Arial"/>
          <w:color w:val="000000"/>
        </w:rPr>
        <w:t xml:space="preserve"> of all requirements that affect sleep. This includes any alarms or other methods to determine sleep patterns.</w:t>
      </w:r>
    </w:p>
    <w:p w:rsidR="006944ED" w:rsidRPr="006944ED" w:rsidRDefault="005B5E68" w:rsidP="009D543C">
      <w:pPr>
        <w:pStyle w:val="ListParagraph"/>
        <w:numPr>
          <w:ilvl w:val="0"/>
          <w:numId w:val="8"/>
        </w:numPr>
      </w:pPr>
      <w:r>
        <w:t>L</w:t>
      </w:r>
      <w:r>
        <w:tab/>
      </w:r>
      <w:r>
        <w:tab/>
      </w:r>
      <w:r w:rsidR="006944ED" w:rsidRPr="006944ED">
        <w:t>The system shall have the ability to record sleep based on alarms</w:t>
      </w:r>
    </w:p>
    <w:p w:rsidR="006944ED" w:rsidRPr="006944ED" w:rsidRDefault="005B5E68" w:rsidP="009D543C">
      <w:pPr>
        <w:pStyle w:val="ListParagraph"/>
        <w:numPr>
          <w:ilvl w:val="0"/>
          <w:numId w:val="8"/>
        </w:numPr>
      </w:pPr>
      <w:r>
        <w:t>H</w:t>
      </w:r>
      <w:r>
        <w:tab/>
      </w:r>
      <w:r w:rsidR="006944ED" w:rsidRPr="006944ED">
        <w:t xml:space="preserve">The system shall inform the user of </w:t>
      </w:r>
      <w:r w:rsidR="009C7939">
        <w:t xml:space="preserve">the </w:t>
      </w:r>
      <w:r w:rsidR="006944ED" w:rsidRPr="006944ED">
        <w:t>sleep times that it records</w:t>
      </w:r>
    </w:p>
    <w:p w:rsidR="006944ED" w:rsidRPr="006944ED" w:rsidRDefault="005B5E68" w:rsidP="009D543C">
      <w:pPr>
        <w:pStyle w:val="ListParagraph"/>
        <w:numPr>
          <w:ilvl w:val="0"/>
          <w:numId w:val="8"/>
        </w:numPr>
      </w:pPr>
      <w:r>
        <w:t>H</w:t>
      </w:r>
      <w:r>
        <w:tab/>
      </w:r>
      <w:r w:rsidR="006944ED" w:rsidRPr="006944ED">
        <w:t xml:space="preserve">The system shall allow entry of sleep information </w:t>
      </w:r>
    </w:p>
    <w:p w:rsidR="006944ED" w:rsidRPr="006944ED" w:rsidRDefault="005B5E68" w:rsidP="009D543C">
      <w:pPr>
        <w:pStyle w:val="ListParagraph"/>
        <w:numPr>
          <w:ilvl w:val="0"/>
          <w:numId w:val="8"/>
        </w:numPr>
      </w:pPr>
      <w:r>
        <w:t>L</w:t>
      </w:r>
      <w:r>
        <w:tab/>
      </w:r>
      <w:r>
        <w:tab/>
      </w:r>
      <w:r w:rsidR="009C7939">
        <w:t>The system shall</w:t>
      </w:r>
      <w:r w:rsidR="006944ED" w:rsidRPr="006944ED">
        <w:t xml:space="preserve"> allow sensors to detect pulse and movement</w:t>
      </w:r>
    </w:p>
    <w:p w:rsidR="006944ED" w:rsidRPr="006944ED" w:rsidRDefault="005B5E68" w:rsidP="009D543C">
      <w:pPr>
        <w:pStyle w:val="ListParagraph"/>
        <w:numPr>
          <w:ilvl w:val="0"/>
          <w:numId w:val="8"/>
        </w:numPr>
      </w:pPr>
      <w:r>
        <w:t>L</w:t>
      </w:r>
      <w:r>
        <w:tab/>
      </w:r>
      <w:r>
        <w:tab/>
      </w:r>
      <w:r w:rsidR="009C7939">
        <w:t>The system shall</w:t>
      </w:r>
      <w:r w:rsidR="006944ED" w:rsidRPr="006944ED">
        <w:t xml:space="preserve"> allow holistic approaches to sleep improvement</w:t>
      </w:r>
    </w:p>
    <w:p w:rsidR="00191003" w:rsidRPr="006944ED" w:rsidRDefault="005B5E68" w:rsidP="009C7939">
      <w:pPr>
        <w:pStyle w:val="ListParagraph"/>
        <w:numPr>
          <w:ilvl w:val="0"/>
          <w:numId w:val="8"/>
        </w:numPr>
        <w:tabs>
          <w:tab w:val="clear" w:pos="720"/>
          <w:tab w:val="num" w:pos="990"/>
        </w:tabs>
      </w:pPr>
      <w:r>
        <w:t>L</w:t>
      </w:r>
      <w:r>
        <w:tab/>
      </w:r>
      <w:r>
        <w:tab/>
      </w:r>
      <w:r w:rsidR="009C7939">
        <w:t>The system shall</w:t>
      </w:r>
      <w:r w:rsidR="006944ED" w:rsidRPr="006944ED">
        <w:t xml:space="preserve"> allow narrow approaches to sleep improvement (literally only reporting how much time slept based on alarms and nothing else)</w:t>
      </w:r>
    </w:p>
    <w:p w:rsidR="00191003" w:rsidRDefault="00191003" w:rsidP="00F51760">
      <w:pPr>
        <w:pStyle w:val="Heading2"/>
      </w:pPr>
      <w:bookmarkStart w:id="16" w:name="_Toc433536008"/>
      <w:bookmarkStart w:id="17" w:name="_Toc433536239"/>
      <w:r w:rsidRPr="00191003">
        <w:t>Diet Module</w:t>
      </w:r>
      <w:bookmarkEnd w:id="16"/>
      <w:bookmarkEnd w:id="17"/>
    </w:p>
    <w:p w:rsidR="008D7201" w:rsidRPr="008D7201" w:rsidRDefault="008D7201" w:rsidP="008D7201">
      <w:r w:rsidRPr="008D7201">
        <w:t>The diet module details any requirements that are related to diet and food intake information input by the user.</w:t>
      </w:r>
    </w:p>
    <w:p w:rsidR="0011771D" w:rsidRPr="0011771D" w:rsidRDefault="005B5E68" w:rsidP="009D543C">
      <w:pPr>
        <w:pStyle w:val="ListParagraph"/>
        <w:numPr>
          <w:ilvl w:val="0"/>
          <w:numId w:val="6"/>
        </w:numPr>
      </w:pPr>
      <w:r>
        <w:t>M</w:t>
      </w:r>
      <w:r>
        <w:tab/>
      </w:r>
      <w:r w:rsidR="0011771D" w:rsidRPr="0011771D">
        <w:t>The system shall allow entry of diet information</w:t>
      </w:r>
    </w:p>
    <w:p w:rsidR="0011771D" w:rsidRPr="0011771D" w:rsidRDefault="005B5E68" w:rsidP="009D543C">
      <w:pPr>
        <w:pStyle w:val="ListParagraph"/>
        <w:numPr>
          <w:ilvl w:val="0"/>
          <w:numId w:val="6"/>
        </w:numPr>
      </w:pPr>
      <w:r>
        <w:t>L</w:t>
      </w:r>
      <w:r>
        <w:tab/>
      </w:r>
      <w:r>
        <w:tab/>
      </w:r>
      <w:r w:rsidR="00AA6F7F">
        <w:t>The system shall</w:t>
      </w:r>
      <w:r w:rsidR="0011771D" w:rsidRPr="0011771D">
        <w:t xml:space="preserve"> allow searching by food and autocomplete nutritional info</w:t>
      </w:r>
    </w:p>
    <w:p w:rsidR="0011771D" w:rsidRPr="0011771D" w:rsidRDefault="005B5E68" w:rsidP="009D543C">
      <w:pPr>
        <w:pStyle w:val="ListParagraph"/>
        <w:numPr>
          <w:ilvl w:val="0"/>
          <w:numId w:val="6"/>
        </w:numPr>
      </w:pPr>
      <w:r>
        <w:t>H</w:t>
      </w:r>
      <w:r>
        <w:tab/>
      </w:r>
      <w:r w:rsidR="00AA6F7F">
        <w:t>The system shall</w:t>
      </w:r>
      <w:r w:rsidR="0011771D" w:rsidRPr="0011771D">
        <w:t xml:space="preserve"> have a ‘simple’ mode that allows users to self-</w:t>
      </w:r>
      <w:proofErr w:type="gramStart"/>
      <w:r w:rsidR="0011771D" w:rsidRPr="0011771D">
        <w:t>report  general</w:t>
      </w:r>
      <w:proofErr w:type="gramEnd"/>
      <w:r w:rsidR="0011771D" w:rsidRPr="0011771D">
        <w:t xml:space="preserve"> ‘healthiness’ of daily food intake (point being to take </w:t>
      </w:r>
      <w:proofErr w:type="spellStart"/>
      <w:r w:rsidR="0011771D" w:rsidRPr="0011771D">
        <w:t>non-judgemental</w:t>
      </w:r>
      <w:proofErr w:type="spellEnd"/>
      <w:r w:rsidR="0011771D" w:rsidRPr="0011771D">
        <w:t xml:space="preserve"> baby steps up from their horrible diets; simply to eat better than yesterday is the only goal)</w:t>
      </w:r>
    </w:p>
    <w:p w:rsidR="0011771D" w:rsidRPr="0011771D" w:rsidRDefault="005B5E68" w:rsidP="009D543C">
      <w:pPr>
        <w:pStyle w:val="ListParagraph"/>
        <w:numPr>
          <w:ilvl w:val="0"/>
          <w:numId w:val="6"/>
        </w:numPr>
      </w:pPr>
      <w:r>
        <w:t>L</w:t>
      </w:r>
      <w:r>
        <w:tab/>
      </w:r>
      <w:r>
        <w:tab/>
      </w:r>
      <w:r w:rsidR="00AA6F7F">
        <w:t>The system shall use</w:t>
      </w:r>
      <w:r w:rsidR="0011771D" w:rsidRPr="0011771D">
        <w:t xml:space="preserve"> flags </w:t>
      </w:r>
      <w:r w:rsidR="00AA6F7F">
        <w:t xml:space="preserve">and alerts </w:t>
      </w:r>
      <w:r w:rsidR="0011771D" w:rsidRPr="0011771D">
        <w:t xml:space="preserve">to </w:t>
      </w:r>
      <w:r w:rsidR="00AA6F7F">
        <w:t xml:space="preserve">draw user </w:t>
      </w:r>
      <w:r w:rsidR="0011771D" w:rsidRPr="0011771D">
        <w:t>attention (“Too much acidic food”, “Too many preservatives”, “Lacking omega-3s”)</w:t>
      </w:r>
    </w:p>
    <w:p w:rsidR="0011771D" w:rsidRPr="0011771D" w:rsidRDefault="005B5E68" w:rsidP="009D543C">
      <w:pPr>
        <w:pStyle w:val="ListParagraph"/>
        <w:numPr>
          <w:ilvl w:val="0"/>
          <w:numId w:val="6"/>
        </w:numPr>
      </w:pPr>
      <w:r>
        <w:t>L</w:t>
      </w:r>
      <w:r>
        <w:tab/>
      </w:r>
      <w:r>
        <w:tab/>
      </w:r>
      <w:r w:rsidR="00AA6F7F">
        <w:t>The system shall</w:t>
      </w:r>
      <w:r w:rsidR="0011771D" w:rsidRPr="0011771D">
        <w:t xml:space="preserve"> suggest alternative food items</w:t>
      </w:r>
    </w:p>
    <w:p w:rsidR="0011771D" w:rsidRPr="0011771D" w:rsidRDefault="005B5E68" w:rsidP="009D543C">
      <w:pPr>
        <w:pStyle w:val="ListParagraph"/>
        <w:numPr>
          <w:ilvl w:val="0"/>
          <w:numId w:val="6"/>
        </w:numPr>
      </w:pPr>
      <w:r>
        <w:t>L</w:t>
      </w:r>
      <w:r>
        <w:tab/>
      </w:r>
      <w:r>
        <w:tab/>
      </w:r>
      <w:r w:rsidR="00AA6F7F">
        <w:t>The system shall</w:t>
      </w:r>
      <w:r w:rsidR="0011771D" w:rsidRPr="0011771D">
        <w:t xml:space="preserve"> link to ‘what can I make from what food I have’ services</w:t>
      </w:r>
    </w:p>
    <w:p w:rsidR="0011771D" w:rsidRPr="0011771D" w:rsidRDefault="005B5E68" w:rsidP="009D543C">
      <w:pPr>
        <w:pStyle w:val="ListParagraph"/>
        <w:numPr>
          <w:ilvl w:val="0"/>
          <w:numId w:val="6"/>
        </w:numPr>
      </w:pPr>
      <w:r>
        <w:t>L</w:t>
      </w:r>
      <w:r>
        <w:tab/>
      </w:r>
      <w:r>
        <w:tab/>
      </w:r>
      <w:r w:rsidR="00AA6F7F">
        <w:t>The system shall</w:t>
      </w:r>
      <w:r w:rsidR="0011771D" w:rsidRPr="0011771D">
        <w:t xml:space="preserve"> link to grocery services and meal planning services</w:t>
      </w:r>
    </w:p>
    <w:p w:rsidR="007A037E" w:rsidRDefault="005B5E68" w:rsidP="00F51760">
      <w:pPr>
        <w:pStyle w:val="ListParagraph"/>
        <w:numPr>
          <w:ilvl w:val="0"/>
          <w:numId w:val="6"/>
        </w:numPr>
      </w:pPr>
      <w:r>
        <w:t>L</w:t>
      </w:r>
      <w:r>
        <w:tab/>
      </w:r>
      <w:r>
        <w:tab/>
      </w:r>
      <w:r w:rsidR="0011771D" w:rsidRPr="0011771D">
        <w:t>The system shall allow for blood work test entry</w:t>
      </w:r>
    </w:p>
    <w:p w:rsidR="00191003" w:rsidRDefault="00191003" w:rsidP="00F51760">
      <w:pPr>
        <w:pStyle w:val="Heading2"/>
      </w:pPr>
      <w:bookmarkStart w:id="18" w:name="_Toc433536009"/>
      <w:bookmarkStart w:id="19" w:name="_Toc433536240"/>
      <w:r w:rsidRPr="00191003">
        <w:t>Exercise Module</w:t>
      </w:r>
      <w:bookmarkEnd w:id="18"/>
      <w:bookmarkEnd w:id="19"/>
      <w:r w:rsidRPr="00191003">
        <w:t xml:space="preserve">  </w:t>
      </w:r>
    </w:p>
    <w:p w:rsidR="008D7201" w:rsidRPr="008D7201" w:rsidRDefault="008D7201" w:rsidP="008D7201">
      <w:r>
        <w:rPr>
          <w:rFonts w:ascii="Arial" w:hAnsi="Arial" w:cs="Arial"/>
          <w:color w:val="000000"/>
        </w:rPr>
        <w:t>The exercise module requireme</w:t>
      </w:r>
      <w:r w:rsidR="00AA6F7F">
        <w:rPr>
          <w:rFonts w:ascii="Arial" w:hAnsi="Arial" w:cs="Arial"/>
          <w:color w:val="000000"/>
        </w:rPr>
        <w:t>nts deal</w:t>
      </w:r>
      <w:r>
        <w:rPr>
          <w:rFonts w:ascii="Arial" w:hAnsi="Arial" w:cs="Arial"/>
          <w:color w:val="000000"/>
        </w:rPr>
        <w:t xml:space="preserve"> with the entering or use of the exercise module. This includes entry of physical activity levels, integration with other fitness applications, and physical measurements done by the system.</w:t>
      </w:r>
    </w:p>
    <w:p w:rsidR="0003109C" w:rsidRPr="0003109C" w:rsidRDefault="00264D4A" w:rsidP="009D543C">
      <w:pPr>
        <w:pStyle w:val="ListParagraph"/>
        <w:numPr>
          <w:ilvl w:val="0"/>
          <w:numId w:val="7"/>
        </w:numPr>
      </w:pPr>
      <w:r>
        <w:t>H</w:t>
      </w:r>
      <w:r>
        <w:tab/>
      </w:r>
      <w:r w:rsidR="0003109C" w:rsidRPr="0003109C">
        <w:t>The system shall have a module to track exercise</w:t>
      </w:r>
    </w:p>
    <w:p w:rsidR="0003109C" w:rsidRPr="0003109C" w:rsidRDefault="00264D4A" w:rsidP="009D543C">
      <w:pPr>
        <w:pStyle w:val="ListParagraph"/>
        <w:numPr>
          <w:ilvl w:val="0"/>
          <w:numId w:val="7"/>
        </w:numPr>
      </w:pPr>
      <w:r>
        <w:t>M</w:t>
      </w:r>
      <w:r>
        <w:tab/>
      </w:r>
      <w:r w:rsidR="00AA6F7F">
        <w:t>The system shall</w:t>
      </w:r>
      <w:r w:rsidR="0003109C" w:rsidRPr="0003109C">
        <w:t xml:space="preserve"> use built in sensors (google fit, pedometer)</w:t>
      </w:r>
    </w:p>
    <w:p w:rsidR="0003109C" w:rsidRPr="0003109C" w:rsidRDefault="00264D4A" w:rsidP="009D543C">
      <w:pPr>
        <w:pStyle w:val="ListParagraph"/>
        <w:numPr>
          <w:ilvl w:val="0"/>
          <w:numId w:val="7"/>
        </w:numPr>
      </w:pPr>
      <w:r>
        <w:t>L</w:t>
      </w:r>
      <w:r>
        <w:tab/>
      </w:r>
      <w:r>
        <w:tab/>
      </w:r>
      <w:r w:rsidR="00AA6F7F">
        <w:t>The system shall</w:t>
      </w:r>
      <w:r w:rsidR="0003109C" w:rsidRPr="0003109C">
        <w:t xml:space="preserve"> link to most effective exercises for goals (burn localized fat, build up glutes, strength training, endurance, cut weight, body build, gain more energy</w:t>
      </w:r>
      <w:r w:rsidR="00AA6F7F">
        <w:t>,</w:t>
      </w:r>
      <w:r w:rsidR="0003109C" w:rsidRPr="0003109C">
        <w:t xml:space="preserve"> etc.)</w:t>
      </w:r>
    </w:p>
    <w:p w:rsidR="0003109C" w:rsidRPr="0003109C" w:rsidRDefault="00264D4A" w:rsidP="009D543C">
      <w:pPr>
        <w:pStyle w:val="ListParagraph"/>
        <w:numPr>
          <w:ilvl w:val="0"/>
          <w:numId w:val="7"/>
        </w:numPr>
      </w:pPr>
      <w:r>
        <w:t>L</w:t>
      </w:r>
      <w:r>
        <w:tab/>
      </w:r>
      <w:r>
        <w:tab/>
      </w:r>
      <w:r w:rsidR="00AA6F7F">
        <w:t>The system shall</w:t>
      </w:r>
      <w:r w:rsidR="0003109C" w:rsidRPr="0003109C">
        <w:t xml:space="preserve"> allow for motivational playlists, quotes, images either local or linked services</w:t>
      </w:r>
    </w:p>
    <w:p w:rsidR="0003109C" w:rsidRPr="0003109C" w:rsidRDefault="00264D4A" w:rsidP="009D543C">
      <w:pPr>
        <w:pStyle w:val="ListParagraph"/>
        <w:numPr>
          <w:ilvl w:val="0"/>
          <w:numId w:val="7"/>
        </w:numPr>
      </w:pPr>
      <w:r>
        <w:t>L</w:t>
      </w:r>
      <w:r>
        <w:tab/>
      </w:r>
      <w:r>
        <w:tab/>
      </w:r>
      <w:r w:rsidR="00AA6F7F">
        <w:t>The system shall</w:t>
      </w:r>
      <w:r w:rsidR="0003109C" w:rsidRPr="0003109C">
        <w:t xml:space="preserve"> always display progress on all screens to increase retention/motivation/accountability</w:t>
      </w:r>
    </w:p>
    <w:p w:rsidR="0003109C" w:rsidRPr="0003109C" w:rsidRDefault="00264D4A" w:rsidP="009D543C">
      <w:pPr>
        <w:pStyle w:val="ListParagraph"/>
        <w:numPr>
          <w:ilvl w:val="0"/>
          <w:numId w:val="7"/>
        </w:numPr>
      </w:pPr>
      <w:r>
        <w:t>M</w:t>
      </w:r>
      <w:r>
        <w:tab/>
      </w:r>
      <w:r w:rsidR="00AA6F7F">
        <w:t>The system shall</w:t>
      </w:r>
      <w:r w:rsidR="0003109C" w:rsidRPr="0003109C">
        <w:t xml:space="preserve"> use self-reporting of exercise, time, reps, weight, distance</w:t>
      </w:r>
    </w:p>
    <w:p w:rsidR="00191003" w:rsidRPr="0003109C" w:rsidRDefault="00264D4A" w:rsidP="009D543C">
      <w:pPr>
        <w:pStyle w:val="ListParagraph"/>
        <w:numPr>
          <w:ilvl w:val="0"/>
          <w:numId w:val="7"/>
        </w:numPr>
      </w:pPr>
      <w:r>
        <w:t>L</w:t>
      </w:r>
      <w:r>
        <w:tab/>
      </w:r>
      <w:r>
        <w:tab/>
      </w:r>
      <w:r w:rsidR="00AA6F7F">
        <w:t>The system shall</w:t>
      </w:r>
      <w:r w:rsidR="0003109C" w:rsidRPr="0003109C">
        <w:t xml:space="preserve"> measure resting heart rate and lung capacity</w:t>
      </w:r>
    </w:p>
    <w:p w:rsidR="00870438" w:rsidRDefault="00870438" w:rsidP="00870438">
      <w:pPr>
        <w:pStyle w:val="Heading2"/>
      </w:pPr>
      <w:bookmarkStart w:id="20" w:name="_Toc433536010"/>
      <w:bookmarkStart w:id="21" w:name="_Toc433536241"/>
      <w:r>
        <w:lastRenderedPageBreak/>
        <w:t>Digital Pet &amp; Retention Policies</w:t>
      </w:r>
      <w:bookmarkEnd w:id="20"/>
      <w:bookmarkEnd w:id="21"/>
    </w:p>
    <w:p w:rsidR="00870438" w:rsidRPr="007A037E" w:rsidRDefault="00870438" w:rsidP="00870438">
      <w:r w:rsidRPr="007A037E">
        <w:t>Retention policy requirements outline the methods and goals of keeping users in the app and using it frequently. Digital pets are part of the retention policies but have many special requirements.</w:t>
      </w:r>
    </w:p>
    <w:p w:rsidR="00870438" w:rsidRPr="00F50F5C" w:rsidRDefault="00870438" w:rsidP="00870438">
      <w:pPr>
        <w:pStyle w:val="ListParagraph"/>
        <w:numPr>
          <w:ilvl w:val="0"/>
          <w:numId w:val="2"/>
        </w:numPr>
      </w:pPr>
      <w:r>
        <w:t>L</w:t>
      </w:r>
      <w:r>
        <w:tab/>
      </w:r>
      <w:r>
        <w:tab/>
      </w:r>
      <w:r w:rsidRPr="00F50F5C">
        <w:t>The system shall have a digital pet (</w:t>
      </w:r>
      <w:hyperlink r:id="rId13" w:history="1">
        <w:r w:rsidRPr="00F50F5C">
          <w:rPr>
            <w:rStyle w:val="Hyperlink"/>
          </w:rPr>
          <w:t>Li</w:t>
        </w:r>
        <w:bookmarkStart w:id="22" w:name="_GoBack"/>
        <w:bookmarkEnd w:id="22"/>
        <w:r w:rsidRPr="00F50F5C">
          <w:rPr>
            <w:rStyle w:val="Hyperlink"/>
          </w:rPr>
          <w:t>n</w:t>
        </w:r>
        <w:r w:rsidRPr="00F50F5C">
          <w:rPr>
            <w:rStyle w:val="Hyperlink"/>
          </w:rPr>
          <w:t>k</w:t>
        </w:r>
      </w:hyperlink>
      <w:r w:rsidRPr="00F50F5C">
        <w:t xml:space="preserve"> to some designs of pets)</w:t>
      </w:r>
    </w:p>
    <w:p w:rsidR="00870438" w:rsidRPr="00F50F5C" w:rsidRDefault="00870438" w:rsidP="00870438">
      <w:pPr>
        <w:pStyle w:val="ListParagraph"/>
        <w:numPr>
          <w:ilvl w:val="0"/>
          <w:numId w:val="2"/>
        </w:numPr>
      </w:pPr>
      <w:r>
        <w:t>L</w:t>
      </w:r>
      <w:r>
        <w:tab/>
      </w:r>
      <w:r>
        <w:tab/>
      </w:r>
      <w:r w:rsidRPr="00F50F5C">
        <w:t>The system’s digital pet shall be used to ‘talk’ to user in place of text tutorials</w:t>
      </w:r>
    </w:p>
    <w:p w:rsidR="00870438" w:rsidRPr="00F50F5C" w:rsidRDefault="00870438" w:rsidP="00870438">
      <w:pPr>
        <w:pStyle w:val="ListParagraph"/>
        <w:numPr>
          <w:ilvl w:val="0"/>
          <w:numId w:val="2"/>
        </w:numPr>
      </w:pPr>
      <w:r>
        <w:t>L</w:t>
      </w:r>
      <w:r>
        <w:tab/>
      </w:r>
      <w:r>
        <w:tab/>
      </w:r>
      <w:r w:rsidRPr="00F50F5C">
        <w:t>The system shall employ a digital currency used to reward healthy habits and usage of app</w:t>
      </w:r>
    </w:p>
    <w:p w:rsidR="00870438" w:rsidRPr="00F50F5C" w:rsidRDefault="00870438" w:rsidP="00870438">
      <w:pPr>
        <w:pStyle w:val="ListParagraph"/>
        <w:numPr>
          <w:ilvl w:val="0"/>
          <w:numId w:val="2"/>
        </w:numPr>
      </w:pPr>
      <w:r>
        <w:t>L</w:t>
      </w:r>
      <w:r>
        <w:tab/>
      </w:r>
      <w:r>
        <w:tab/>
        <w:t>The system shall</w:t>
      </w:r>
      <w:r w:rsidRPr="00F50F5C">
        <w:t xml:space="preserve"> have Sprout as a guide and various other characters as pets for branding, messaging, and retention of users of the app.</w:t>
      </w:r>
    </w:p>
    <w:p w:rsidR="00870438" w:rsidRPr="00F50F5C" w:rsidRDefault="00870438" w:rsidP="00870438">
      <w:pPr>
        <w:pStyle w:val="ListParagraph"/>
        <w:numPr>
          <w:ilvl w:val="0"/>
          <w:numId w:val="2"/>
        </w:numPr>
      </w:pPr>
      <w:r>
        <w:t>L</w:t>
      </w:r>
      <w:r>
        <w:tab/>
      </w:r>
      <w:r>
        <w:tab/>
        <w:t>The system shall</w:t>
      </w:r>
      <w:r w:rsidRPr="00F50F5C">
        <w:t xml:space="preserve"> have ‘freemium’ mini games that have digital currency micro transactions (take 200 steps to play some more). [Utilizing the dark magic of freemium to help instead of hurt people!]</w:t>
      </w:r>
    </w:p>
    <w:p w:rsidR="00870438" w:rsidRPr="00F50F5C" w:rsidRDefault="00870438" w:rsidP="00870438">
      <w:pPr>
        <w:pStyle w:val="ListParagraph"/>
        <w:numPr>
          <w:ilvl w:val="0"/>
          <w:numId w:val="2"/>
        </w:numPr>
      </w:pPr>
      <w:r>
        <w:t>L</w:t>
      </w:r>
      <w:r>
        <w:tab/>
      </w:r>
      <w:r>
        <w:tab/>
        <w:t>The system shall</w:t>
      </w:r>
      <w:r w:rsidRPr="00F50F5C">
        <w:t xml:space="preserve"> use Sprout in educational, nurturing, and authoritative roles</w:t>
      </w:r>
    </w:p>
    <w:p w:rsidR="00870438" w:rsidRPr="00F50F5C" w:rsidRDefault="00870438" w:rsidP="00870438">
      <w:pPr>
        <w:pStyle w:val="ListParagraph"/>
        <w:numPr>
          <w:ilvl w:val="0"/>
          <w:numId w:val="2"/>
        </w:numPr>
      </w:pPr>
      <w:r>
        <w:t>L</w:t>
      </w:r>
      <w:r>
        <w:tab/>
      </w:r>
      <w:r>
        <w:tab/>
        <w:t>The system shall</w:t>
      </w:r>
      <w:r w:rsidRPr="00F50F5C">
        <w:t xml:space="preserve"> use Digital pets in user dependent roles, user takes care of them</w:t>
      </w:r>
    </w:p>
    <w:p w:rsidR="00870438" w:rsidRPr="00F50F5C" w:rsidRDefault="00870438" w:rsidP="00870438">
      <w:pPr>
        <w:pStyle w:val="ListParagraph"/>
        <w:numPr>
          <w:ilvl w:val="0"/>
          <w:numId w:val="2"/>
        </w:numPr>
      </w:pPr>
      <w:r>
        <w:t>L</w:t>
      </w:r>
      <w:r>
        <w:tab/>
      </w:r>
      <w:r>
        <w:tab/>
        <w:t>The system shall</w:t>
      </w:r>
      <w:r w:rsidRPr="00F50F5C">
        <w:t xml:space="preserve"> have a flying </w:t>
      </w:r>
      <w:proofErr w:type="spellStart"/>
      <w:r w:rsidRPr="00F50F5C">
        <w:t>chibi</w:t>
      </w:r>
      <w:proofErr w:type="spellEnd"/>
      <w:r w:rsidRPr="00F50F5C">
        <w:t xml:space="preserve"> cat, a puppy, a </w:t>
      </w:r>
      <w:proofErr w:type="spellStart"/>
      <w:r w:rsidRPr="00F50F5C">
        <w:t>cholo</w:t>
      </w:r>
      <w:proofErr w:type="spellEnd"/>
      <w:r w:rsidRPr="00F50F5C">
        <w:t xml:space="preserve"> bunny, a wooden living doll, an anthropomorphic squid, and weird lizard as digital pets. They will have names and personalities.</w:t>
      </w:r>
    </w:p>
    <w:p w:rsidR="00870438" w:rsidRPr="00F50F5C" w:rsidRDefault="00870438" w:rsidP="00870438">
      <w:pPr>
        <w:pStyle w:val="ListParagraph"/>
        <w:numPr>
          <w:ilvl w:val="0"/>
          <w:numId w:val="2"/>
        </w:numPr>
      </w:pPr>
      <w:r>
        <w:t>L</w:t>
      </w:r>
      <w:r>
        <w:tab/>
      </w:r>
      <w:r>
        <w:tab/>
        <w:t>The app shall</w:t>
      </w:r>
      <w:r w:rsidRPr="00F50F5C">
        <w:t xml:space="preserve"> have social challenges and groups (which roommate does the dishes tonight, who in the company has made the most fitness progress in the month, who in the JP group drinks the most caffeine etc.)</w:t>
      </w:r>
    </w:p>
    <w:p w:rsidR="00870438" w:rsidRPr="00F50F5C" w:rsidRDefault="00870438" w:rsidP="00870438">
      <w:pPr>
        <w:pStyle w:val="ListParagraph"/>
        <w:numPr>
          <w:ilvl w:val="0"/>
          <w:numId w:val="2"/>
        </w:numPr>
      </w:pPr>
      <w:r>
        <w:t>L</w:t>
      </w:r>
      <w:r>
        <w:tab/>
      </w:r>
      <w:r>
        <w:tab/>
        <w:t>The app shall</w:t>
      </w:r>
      <w:r w:rsidRPr="00F50F5C">
        <w:t xml:space="preserve"> have optional sharing to social media (Imagine a digital pet proudly displaying the user’s progress while advertising our app)</w:t>
      </w:r>
    </w:p>
    <w:p w:rsidR="00870438" w:rsidRDefault="00870438" w:rsidP="00870438">
      <w:pPr>
        <w:pStyle w:val="ListParagraph"/>
        <w:numPr>
          <w:ilvl w:val="0"/>
          <w:numId w:val="2"/>
        </w:numPr>
      </w:pPr>
      <w:r>
        <w:t>L</w:t>
      </w:r>
      <w:r>
        <w:tab/>
      </w:r>
      <w:r>
        <w:tab/>
        <w:t>The app shall</w:t>
      </w:r>
      <w:r w:rsidRPr="00F50F5C">
        <w:t xml:space="preserve"> allow local challenges and records, “Branden has </w:t>
      </w:r>
      <w:proofErr w:type="gramStart"/>
      <w:r w:rsidRPr="00F50F5C">
        <w:t>7 day</w:t>
      </w:r>
      <w:proofErr w:type="gramEnd"/>
      <w:r w:rsidRPr="00F50F5C">
        <w:t xml:space="preserve"> streak of exercise! Can you beat that</w:t>
      </w:r>
      <w:proofErr w:type="gramStart"/>
      <w:r w:rsidRPr="00F50F5C">
        <w:t>?!”</w:t>
      </w:r>
      <w:r>
        <w:t>(</w:t>
      </w:r>
      <w:proofErr w:type="gramEnd"/>
      <w:r>
        <w:t>Branden can’t even beat that. -Branden)</w:t>
      </w:r>
    </w:p>
    <w:p w:rsidR="00153A5D" w:rsidRPr="00870438" w:rsidRDefault="00153A5D" w:rsidP="00870438">
      <w:pPr>
        <w:spacing w:line="276" w:lineRule="auto"/>
        <w:rPr>
          <w:rFonts w:ascii="Arial" w:eastAsia="Times New Roman" w:hAnsi="Arial" w:cs="Arial"/>
          <w:color w:val="000000"/>
        </w:rPr>
      </w:pPr>
      <w:r w:rsidRPr="00870438">
        <w:rPr>
          <w:rFonts w:ascii="Arial" w:eastAsia="Times New Roman" w:hAnsi="Arial" w:cs="Arial"/>
          <w:color w:val="000000"/>
        </w:rPr>
        <w:br w:type="page"/>
      </w:r>
    </w:p>
    <w:p w:rsidR="001653D9" w:rsidRDefault="00153A5D" w:rsidP="009F465C">
      <w:pPr>
        <w:pStyle w:val="Heading1"/>
      </w:pPr>
      <w:bookmarkStart w:id="23" w:name="_Toc433536242"/>
      <w:r w:rsidRPr="00D012E4">
        <w:lastRenderedPageBreak/>
        <w:t>Non-Functional Engineering Requirements</w:t>
      </w:r>
      <w:bookmarkEnd w:id="23"/>
    </w:p>
    <w:p w:rsidR="007A037E" w:rsidRDefault="007A037E" w:rsidP="007A037E">
      <w:pPr>
        <w:ind w:right="360" w:firstLine="288"/>
        <w:jc w:val="both"/>
      </w:pPr>
      <w:r>
        <w:t xml:space="preserve">    </w:t>
      </w:r>
      <w:r w:rsidRPr="007A037E">
        <w:t>Non-</w:t>
      </w:r>
      <w:r w:rsidR="0028149F">
        <w:t xml:space="preserve">functional </w:t>
      </w:r>
      <w:r w:rsidRPr="007A037E">
        <w:t xml:space="preserve">requirements </w:t>
      </w:r>
      <w:r w:rsidR="0028149F">
        <w:t>are those related</w:t>
      </w:r>
      <w:r w:rsidRPr="007A037E">
        <w:t xml:space="preserve"> back to a specific portion of the system. These types of requirements include tools and frameworks used to build the system, system performance requirements, and requirements for system network behavior. These requirements also include other requirements for usability and helpfulness that cannot easily be quantified, among these are usability and helpfulness requirements.</w:t>
      </w:r>
    </w:p>
    <w:p w:rsidR="007A037E" w:rsidRPr="007A037E" w:rsidRDefault="007A037E" w:rsidP="007A037E">
      <w:pPr>
        <w:ind w:right="360" w:firstLine="288"/>
        <w:jc w:val="both"/>
      </w:pPr>
    </w:p>
    <w:p w:rsidR="009C501C" w:rsidRDefault="001653D9" w:rsidP="009D543C">
      <w:pPr>
        <w:pStyle w:val="ListParagraph"/>
        <w:numPr>
          <w:ilvl w:val="0"/>
          <w:numId w:val="5"/>
        </w:numPr>
      </w:pPr>
      <w:r>
        <w:t xml:space="preserve">The </w:t>
      </w:r>
      <w:r w:rsidR="00FE0EE4">
        <w:t>system</w:t>
      </w:r>
      <w:r>
        <w:t xml:space="preserve"> shall</w:t>
      </w:r>
      <w:r w:rsidR="00FE0EE4">
        <w:t xml:space="preserve"> have a database more complicated than just file handling</w:t>
      </w:r>
    </w:p>
    <w:p w:rsidR="0082526D" w:rsidRDefault="0082526D" w:rsidP="009D543C">
      <w:pPr>
        <w:pStyle w:val="ListParagraph"/>
        <w:numPr>
          <w:ilvl w:val="1"/>
          <w:numId w:val="5"/>
        </w:numPr>
        <w:tabs>
          <w:tab w:val="clear" w:pos="1440"/>
          <w:tab w:val="num" w:pos="720"/>
        </w:tabs>
        <w:ind w:left="1530" w:hanging="450"/>
      </w:pPr>
      <w:r>
        <w:t xml:space="preserve">The system shall make use of Amazon Web Services’ Relational Database </w:t>
      </w:r>
      <w:r w:rsidR="00947E76">
        <w:br/>
      </w:r>
      <w:r>
        <w:t>Service, or another database system deemed appropriate</w:t>
      </w:r>
    </w:p>
    <w:p w:rsidR="0082526D" w:rsidRDefault="0082526D" w:rsidP="009D543C">
      <w:pPr>
        <w:pStyle w:val="ListParagraph"/>
        <w:numPr>
          <w:ilvl w:val="1"/>
          <w:numId w:val="5"/>
        </w:numPr>
        <w:tabs>
          <w:tab w:val="clear" w:pos="1440"/>
          <w:tab w:val="num" w:pos="720"/>
        </w:tabs>
        <w:ind w:left="1530" w:hanging="450"/>
      </w:pPr>
      <w:r>
        <w:t>The system shall employ the use of Microsoft SQL Server for its database</w:t>
      </w:r>
    </w:p>
    <w:p w:rsidR="004E5C45" w:rsidRDefault="00A749DF" w:rsidP="009D543C">
      <w:pPr>
        <w:pStyle w:val="ListParagraph"/>
        <w:numPr>
          <w:ilvl w:val="0"/>
          <w:numId w:val="5"/>
        </w:numPr>
      </w:pPr>
      <w:r>
        <w:t>The system shall employ Ja</w:t>
      </w:r>
      <w:r w:rsidR="0028149F">
        <w:t>va written using Android Studio</w:t>
      </w:r>
    </w:p>
    <w:p w:rsidR="00A749DF" w:rsidRDefault="00A749DF" w:rsidP="009D543C">
      <w:pPr>
        <w:pStyle w:val="ListParagraph"/>
        <w:numPr>
          <w:ilvl w:val="0"/>
          <w:numId w:val="5"/>
        </w:numPr>
      </w:pPr>
      <w:r>
        <w:t>The system shall employ the use of C++ in a significant way</w:t>
      </w:r>
    </w:p>
    <w:p w:rsidR="00886AED" w:rsidRDefault="00886AED" w:rsidP="009D543C">
      <w:pPr>
        <w:pStyle w:val="ListParagraph"/>
        <w:numPr>
          <w:ilvl w:val="0"/>
          <w:numId w:val="5"/>
        </w:numPr>
      </w:pPr>
      <w:r>
        <w:t xml:space="preserve">The app will be developed </w:t>
      </w:r>
      <w:r w:rsidR="0082526D">
        <w:t>using scrum methodology</w:t>
      </w:r>
    </w:p>
    <w:p w:rsidR="0082526D" w:rsidRDefault="0028149F" w:rsidP="009D543C">
      <w:pPr>
        <w:pStyle w:val="ListParagraph"/>
        <w:numPr>
          <w:ilvl w:val="1"/>
          <w:numId w:val="5"/>
        </w:numPr>
        <w:tabs>
          <w:tab w:val="clear" w:pos="1440"/>
        </w:tabs>
        <w:ind w:left="1530" w:hanging="450"/>
      </w:pPr>
      <w:proofErr w:type="spellStart"/>
      <w:r>
        <w:t>MeisterTask</w:t>
      </w:r>
      <w:proofErr w:type="spellEnd"/>
      <w:r w:rsidR="004E5C45">
        <w:t xml:space="preserve"> </w:t>
      </w:r>
      <w:r>
        <w:t>shall</w:t>
      </w:r>
      <w:r w:rsidR="004E5C45">
        <w:t xml:space="preserve"> be used to maintain Scrum sprints</w:t>
      </w:r>
    </w:p>
    <w:p w:rsidR="00FE0EE4" w:rsidRDefault="00FE0EE4" w:rsidP="009D543C">
      <w:pPr>
        <w:pStyle w:val="ListParagraph"/>
        <w:numPr>
          <w:ilvl w:val="0"/>
          <w:numId w:val="5"/>
        </w:numPr>
      </w:pPr>
      <w:r>
        <w:t>The system shall be completed and on the Google Play Store before July 2016</w:t>
      </w:r>
    </w:p>
    <w:p w:rsidR="00FE0EE4" w:rsidRDefault="0028149F" w:rsidP="009D543C">
      <w:pPr>
        <w:pStyle w:val="ListParagraph"/>
        <w:numPr>
          <w:ilvl w:val="0"/>
          <w:numId w:val="5"/>
        </w:numPr>
      </w:pPr>
      <w:r>
        <w:t>The app shall</w:t>
      </w:r>
      <w:r w:rsidR="00FE0EE4">
        <w:t xml:space="preserve"> retain users for longer periods than competing apps</w:t>
      </w:r>
    </w:p>
    <w:p w:rsidR="004E5C45" w:rsidRDefault="00FE0EE4" w:rsidP="009D543C">
      <w:pPr>
        <w:pStyle w:val="ListParagraph"/>
        <w:numPr>
          <w:ilvl w:val="0"/>
          <w:numId w:val="5"/>
        </w:numPr>
      </w:pPr>
      <w:r>
        <w:t>The system shall NOT be marketed as medical or scientific</w:t>
      </w:r>
      <w:r w:rsidR="004E5C45">
        <w:t xml:space="preserve">. </w:t>
      </w:r>
      <w:r>
        <w:t>However, the system shall use scientific data where possib</w:t>
      </w:r>
      <w:r w:rsidR="004E5C45">
        <w:t xml:space="preserve">le to analyze a user’s </w:t>
      </w:r>
      <w:r>
        <w:t>health</w:t>
      </w:r>
    </w:p>
    <w:p w:rsidR="004E5C45" w:rsidRDefault="00FE0EE4" w:rsidP="009D543C">
      <w:pPr>
        <w:pStyle w:val="ListParagraph"/>
        <w:numPr>
          <w:ilvl w:val="0"/>
          <w:numId w:val="5"/>
        </w:numPr>
      </w:pPr>
      <w:r>
        <w:t>The app shall remain open source and free</w:t>
      </w:r>
      <w:r w:rsidR="004E5C45">
        <w:t xml:space="preserve"> </w:t>
      </w:r>
    </w:p>
    <w:p w:rsidR="00FE0EE4" w:rsidRDefault="00FE0EE4" w:rsidP="009D543C">
      <w:pPr>
        <w:pStyle w:val="ListParagraph"/>
        <w:numPr>
          <w:ilvl w:val="0"/>
          <w:numId w:val="5"/>
        </w:numPr>
      </w:pPr>
      <w:r>
        <w:t xml:space="preserve"> </w:t>
      </w:r>
      <w:r w:rsidR="00886AED">
        <w:t xml:space="preserve">The system shall </w:t>
      </w:r>
      <w:r w:rsidR="004E5C45">
        <w:t xml:space="preserve">implement </w:t>
      </w:r>
      <w:r w:rsidR="00886AED">
        <w:t>good and intuitive UI</w:t>
      </w:r>
    </w:p>
    <w:p w:rsidR="00FE0EE4" w:rsidRPr="001653D9" w:rsidRDefault="00FE0EE4" w:rsidP="00FE0EE4">
      <w:pPr>
        <w:pStyle w:val="ListParagraph"/>
        <w:ind w:left="1875"/>
      </w:pPr>
    </w:p>
    <w:sectPr w:rsidR="00FE0EE4" w:rsidRPr="001653D9" w:rsidSect="001232FA">
      <w:pgSz w:w="12240" w:h="15840" w:code="1"/>
      <w:pgMar w:top="1080" w:right="1080" w:bottom="1080" w:left="1080" w:header="720" w:footer="720" w:gutter="0"/>
      <w:pgNumType w:start="0"/>
      <w:cols w:space="720"/>
      <w:vAlign w:val="center"/>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0B9B" w:rsidRDefault="003A0B9B">
      <w:pPr>
        <w:spacing w:after="0" w:line="240" w:lineRule="auto"/>
      </w:pPr>
      <w:r>
        <w:separator/>
      </w:r>
    </w:p>
  </w:endnote>
  <w:endnote w:type="continuationSeparator" w:id="0">
    <w:p w:rsidR="003A0B9B" w:rsidRDefault="003A0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otum">
    <w:altName w:val="돋움"/>
    <w:panose1 w:val="020B0600000101010101"/>
    <w:charset w:val="81"/>
    <w:family w:val="modern"/>
    <w:notTrueType/>
    <w:pitch w:val="fixed"/>
    <w:sig w:usb0="00000000"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887" w:rsidRDefault="00D31887">
    <w:pPr>
      <w:pStyle w:val="Footer"/>
    </w:pPr>
    <w:r>
      <w:rPr>
        <w:noProof/>
      </w:rPr>
      <mc:AlternateContent>
        <mc:Choice Requires="wps">
          <w:drawing>
            <wp:anchor distT="0" distB="0" distL="114300" distR="114300" simplePos="0" relativeHeight="251667456" behindDoc="0" locked="0" layoutInCell="1" allowOverlap="1" wp14:anchorId="08A2A308" wp14:editId="62551357">
              <wp:simplePos x="0" y="0"/>
              <wp:positionH relativeFrom="margin">
                <wp:align>center</wp:align>
              </wp:positionH>
              <wp:positionV relativeFrom="bottomMargin">
                <wp:align>top</wp:align>
              </wp:positionV>
              <wp:extent cx="6400800" cy="160655"/>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887" w:rsidRDefault="00D31887">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08A2A308" id="_x0000_t202" coordsize="21600,21600" o:spt="202" path="m,l,21600r21600,l21600,xe">
              <v:stroke joinstyle="miter"/>
              <v:path gradientshapeok="t" o:connecttype="rect"/>
            </v:shapetype>
            <v:shape id="Text Box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" filled="f" stroked="f">
              <v:textbox style="mso-fit-shape-to-text:t" inset=",0,,0">
                <w:txbxContent>
                  <w:p w:rsidR="00D31887" w:rsidRDefault="00D31887">
                    <w:pPr>
                      <w:pStyle w:val="NoSpacing"/>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anchorId="74D3DB9A" wp14:editId="7E9C8B77">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887" w:rsidRDefault="00D31887">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F06A8A">
                            <w:rPr>
                              <w:b/>
                              <w:bCs/>
                              <w:noProof/>
                              <w:color w:val="000000" w:themeColor="text1"/>
                              <w:sz w:val="44"/>
                            </w:rPr>
                            <w:t>4</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D3DB9A" id="_x0000_t202" coordsize="21600,21600" o:spt="202" path="m,l,21600r21600,l21600,xe">
              <v:stroke joinstyle="miter"/>
              <v:path gradientshapeok="t" o:connecttype="rect"/>
            </v:shapetype>
            <v:shape id="Text Box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" filled="f" stroked="f">
              <v:textbox style="layout-flow:vertical">
                <w:txbxContent>
                  <w:p w:rsidR="00D31887" w:rsidRDefault="00D31887">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F06A8A">
                      <w:rPr>
                        <w:b/>
                        <w:bCs/>
                        <w:noProof/>
                        <w:color w:val="000000" w:themeColor="text1"/>
                        <w:sz w:val="44"/>
                      </w:rPr>
                      <w:t>4</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569F636B" wp14:editId="3BB5DE35">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1518B898"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anchorId="4B1A6507" wp14:editId="4EA2AC3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36036B84"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anchorId="51B57852" wp14:editId="39D5C06D">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7AE1619"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17406d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0B9B" w:rsidRDefault="003A0B9B">
      <w:pPr>
        <w:spacing w:after="0" w:line="240" w:lineRule="auto"/>
      </w:pPr>
      <w:r>
        <w:separator/>
      </w:r>
    </w:p>
  </w:footnote>
  <w:footnote w:type="continuationSeparator" w:id="0">
    <w:p w:rsidR="003A0B9B" w:rsidRDefault="003A0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636B2"/>
    <w:multiLevelType w:val="multilevel"/>
    <w:tmpl w:val="5FFA86F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249774F8"/>
    <w:multiLevelType w:val="multilevel"/>
    <w:tmpl w:val="5FFA86F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2E5F1FE8"/>
    <w:multiLevelType w:val="multilevel"/>
    <w:tmpl w:val="5FFA86F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2E7F05FE"/>
    <w:multiLevelType w:val="multilevel"/>
    <w:tmpl w:val="5FFA86F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38F72A40"/>
    <w:multiLevelType w:val="multilevel"/>
    <w:tmpl w:val="5FFA86F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44BE79BC"/>
    <w:multiLevelType w:val="multilevel"/>
    <w:tmpl w:val="5FFA86F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483449CC"/>
    <w:multiLevelType w:val="hybridMultilevel"/>
    <w:tmpl w:val="B91E6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1746A9"/>
    <w:multiLevelType w:val="multilevel"/>
    <w:tmpl w:val="5FFA86F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56A711A0"/>
    <w:multiLevelType w:val="hybridMultilevel"/>
    <w:tmpl w:val="C6AC45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D31EF7"/>
    <w:multiLevelType w:val="hybridMultilevel"/>
    <w:tmpl w:val="4B00B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9B295C"/>
    <w:multiLevelType w:val="hybridMultilevel"/>
    <w:tmpl w:val="D46CC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6"/>
  </w:num>
  <w:num w:numId="4">
    <w:abstractNumId w:val="10"/>
  </w:num>
  <w:num w:numId="5">
    <w:abstractNumId w:val="3"/>
  </w:num>
  <w:num w:numId="6">
    <w:abstractNumId w:val="4"/>
  </w:num>
  <w:num w:numId="7">
    <w:abstractNumId w:val="5"/>
  </w:num>
  <w:num w:numId="8">
    <w:abstractNumId w:val="0"/>
  </w:num>
  <w:num w:numId="9">
    <w:abstractNumId w:val="7"/>
  </w:num>
  <w:num w:numId="10">
    <w:abstractNumId w:val="1"/>
  </w:num>
  <w:num w:numId="1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attachedTemplate r:id="rId1"/>
  <w:defaultTabStop w:val="28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A87"/>
    <w:rsid w:val="00014874"/>
    <w:rsid w:val="0003109C"/>
    <w:rsid w:val="000947AA"/>
    <w:rsid w:val="000A29A5"/>
    <w:rsid w:val="000B3EDF"/>
    <w:rsid w:val="000C4195"/>
    <w:rsid w:val="001003B6"/>
    <w:rsid w:val="0011771D"/>
    <w:rsid w:val="001232FA"/>
    <w:rsid w:val="00152F28"/>
    <w:rsid w:val="00153A5D"/>
    <w:rsid w:val="001653D9"/>
    <w:rsid w:val="00191003"/>
    <w:rsid w:val="00193953"/>
    <w:rsid w:val="0024220D"/>
    <w:rsid w:val="00264D4A"/>
    <w:rsid w:val="0028149F"/>
    <w:rsid w:val="002A187B"/>
    <w:rsid w:val="002A7C08"/>
    <w:rsid w:val="002D4BE1"/>
    <w:rsid w:val="002D5F6F"/>
    <w:rsid w:val="002D7678"/>
    <w:rsid w:val="002E2B06"/>
    <w:rsid w:val="002F56E7"/>
    <w:rsid w:val="0032068B"/>
    <w:rsid w:val="00364F4F"/>
    <w:rsid w:val="003A0B9B"/>
    <w:rsid w:val="003A61FC"/>
    <w:rsid w:val="003D6F95"/>
    <w:rsid w:val="003E298E"/>
    <w:rsid w:val="0045518E"/>
    <w:rsid w:val="00455690"/>
    <w:rsid w:val="004D01D5"/>
    <w:rsid w:val="004D3E3C"/>
    <w:rsid w:val="004D72A1"/>
    <w:rsid w:val="004E5C45"/>
    <w:rsid w:val="005133E7"/>
    <w:rsid w:val="0052698C"/>
    <w:rsid w:val="00570BD2"/>
    <w:rsid w:val="005B5E68"/>
    <w:rsid w:val="005C4088"/>
    <w:rsid w:val="00635360"/>
    <w:rsid w:val="006752F7"/>
    <w:rsid w:val="006944ED"/>
    <w:rsid w:val="006A572F"/>
    <w:rsid w:val="006C4481"/>
    <w:rsid w:val="006E5F1E"/>
    <w:rsid w:val="007434FA"/>
    <w:rsid w:val="007A037E"/>
    <w:rsid w:val="007E5089"/>
    <w:rsid w:val="007F00B8"/>
    <w:rsid w:val="007F1E3F"/>
    <w:rsid w:val="0082526D"/>
    <w:rsid w:val="00870438"/>
    <w:rsid w:val="00886AED"/>
    <w:rsid w:val="00895FB6"/>
    <w:rsid w:val="008A7EB8"/>
    <w:rsid w:val="008D18A4"/>
    <w:rsid w:val="008D7201"/>
    <w:rsid w:val="00947E76"/>
    <w:rsid w:val="009579AB"/>
    <w:rsid w:val="00981E14"/>
    <w:rsid w:val="009C319E"/>
    <w:rsid w:val="009C501C"/>
    <w:rsid w:val="009C7939"/>
    <w:rsid w:val="009D543C"/>
    <w:rsid w:val="009E3ABB"/>
    <w:rsid w:val="009F465C"/>
    <w:rsid w:val="00A111A3"/>
    <w:rsid w:val="00A37A87"/>
    <w:rsid w:val="00A749DF"/>
    <w:rsid w:val="00AA6F7F"/>
    <w:rsid w:val="00AD09FD"/>
    <w:rsid w:val="00B00AB4"/>
    <w:rsid w:val="00B128FB"/>
    <w:rsid w:val="00B56CDC"/>
    <w:rsid w:val="00BA411C"/>
    <w:rsid w:val="00BE43E6"/>
    <w:rsid w:val="00BE59A9"/>
    <w:rsid w:val="00BF3FA1"/>
    <w:rsid w:val="00C313DE"/>
    <w:rsid w:val="00C32EE8"/>
    <w:rsid w:val="00C71F21"/>
    <w:rsid w:val="00C86BD6"/>
    <w:rsid w:val="00C92974"/>
    <w:rsid w:val="00C96666"/>
    <w:rsid w:val="00D012E4"/>
    <w:rsid w:val="00D17819"/>
    <w:rsid w:val="00D17B29"/>
    <w:rsid w:val="00D31887"/>
    <w:rsid w:val="00D36E97"/>
    <w:rsid w:val="00D370CD"/>
    <w:rsid w:val="00D43407"/>
    <w:rsid w:val="00D8395A"/>
    <w:rsid w:val="00D947D3"/>
    <w:rsid w:val="00DA39BC"/>
    <w:rsid w:val="00DE370A"/>
    <w:rsid w:val="00E113A6"/>
    <w:rsid w:val="00E7434E"/>
    <w:rsid w:val="00E75CAE"/>
    <w:rsid w:val="00EA2F18"/>
    <w:rsid w:val="00EE55FD"/>
    <w:rsid w:val="00EF4CDA"/>
    <w:rsid w:val="00EF7775"/>
    <w:rsid w:val="00F0472A"/>
    <w:rsid w:val="00F06A8A"/>
    <w:rsid w:val="00F230F9"/>
    <w:rsid w:val="00F3131D"/>
    <w:rsid w:val="00F4434A"/>
    <w:rsid w:val="00F50F5C"/>
    <w:rsid w:val="00F51760"/>
    <w:rsid w:val="00F7743E"/>
    <w:rsid w:val="00F943F0"/>
    <w:rsid w:val="00FC0F27"/>
    <w:rsid w:val="00FE0EE4"/>
    <w:rsid w:val="00FF6F1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468F2"/>
  <w15:docId w15:val="{677C59C2-5E48-4CAE-BE04-745C17EB1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pPr>
  </w:style>
  <w:style w:type="paragraph" w:styleId="Heading1">
    <w:name w:val="heading 1"/>
    <w:basedOn w:val="IntenseQuote"/>
    <w:next w:val="Normal"/>
    <w:link w:val="Heading1Char"/>
    <w:uiPriority w:val="9"/>
    <w:qFormat/>
    <w:rsid w:val="009F465C"/>
    <w:pPr>
      <w:outlineLvl w:val="0"/>
    </w:pPr>
  </w:style>
  <w:style w:type="paragraph" w:styleId="Heading2">
    <w:name w:val="heading 2"/>
    <w:next w:val="Normal"/>
    <w:link w:val="Heading2Char"/>
    <w:uiPriority w:val="9"/>
    <w:unhideWhenUsed/>
    <w:qFormat/>
    <w:rsid w:val="009F465C"/>
    <w:pPr>
      <w:outlineLvl w:val="1"/>
    </w:pPr>
    <w:rPr>
      <w:rFonts w:asciiTheme="majorHAnsi" w:eastAsiaTheme="majorEastAsia" w:hAnsiTheme="majorHAnsi" w:cstheme="majorBidi"/>
      <w:bCs/>
      <w:smallCaps/>
      <w:color w:val="0F6FC6" w:themeColor="accent1"/>
      <w:sz w:val="28"/>
      <w:szCs w:val="28"/>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17406D"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0F6FC6"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0B5294"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B5294"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17406D"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0F6FC6"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0B5294"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65C"/>
    <w:rPr>
      <w:b/>
      <w:bCs/>
      <w:iCs/>
      <w:color w:val="0D0D0D" w:themeColor="text1" w:themeTint="F2"/>
      <w:sz w:val="48"/>
    </w:rPr>
  </w:style>
  <w:style w:type="character" w:customStyle="1" w:styleId="Heading2Char">
    <w:name w:val="Heading 2 Char"/>
    <w:basedOn w:val="DefaultParagraphFont"/>
    <w:link w:val="Heading2"/>
    <w:uiPriority w:val="9"/>
    <w:rsid w:val="009F465C"/>
    <w:rPr>
      <w:rFonts w:asciiTheme="majorHAnsi" w:eastAsiaTheme="majorEastAsia" w:hAnsiTheme="majorHAnsi" w:cstheme="majorBidi"/>
      <w:bCs/>
      <w:smallCaps/>
      <w:color w:val="0F6FC6" w:themeColor="accent1"/>
      <w:sz w:val="28"/>
      <w:szCs w:val="28"/>
    </w:rPr>
  </w:style>
  <w:style w:type="character" w:customStyle="1" w:styleId="Heading3Char">
    <w:name w:val="Heading 3 Char"/>
    <w:basedOn w:val="DefaultParagraphFont"/>
    <w:link w:val="Heading3"/>
    <w:uiPriority w:val="9"/>
    <w:semiHidden/>
    <w:rPr>
      <w:rFonts w:eastAsiaTheme="majorEastAsia" w:cstheme="majorBidi"/>
      <w:b/>
      <w:bCs/>
      <w:caps/>
      <w:color w:val="17406D"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0F6FC6" w:themeColor="accent1"/>
    </w:rPr>
  </w:style>
  <w:style w:type="character" w:customStyle="1" w:styleId="Heading5Char">
    <w:name w:val="Heading 5 Char"/>
    <w:basedOn w:val="DefaultParagraphFont"/>
    <w:link w:val="Heading5"/>
    <w:uiPriority w:val="9"/>
    <w:semiHidden/>
    <w:rPr>
      <w:rFonts w:eastAsiaTheme="majorEastAsia" w:cstheme="majorBidi"/>
      <w:b/>
      <w:color w:val="0B5294"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B5294"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17406D"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F6FC6"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B5294" w:themeColor="accent1" w:themeShade="BF"/>
      <w:sz w:val="20"/>
      <w:szCs w:val="20"/>
    </w:rPr>
  </w:style>
  <w:style w:type="paragraph" w:styleId="Caption">
    <w:name w:val="caption"/>
    <w:basedOn w:val="Normal"/>
    <w:next w:val="Normal"/>
    <w:uiPriority w:val="35"/>
    <w:unhideWhenUsed/>
    <w:qFormat/>
    <w:pPr>
      <w:spacing w:line="240" w:lineRule="auto"/>
    </w:pPr>
    <w:rPr>
      <w:bCs/>
      <w:caps/>
      <w:color w:val="0F6FC6"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17406D"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17406D"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0F6FC6" w:themeColor="accent1"/>
      <w:sz w:val="28"/>
    </w:rPr>
  </w:style>
  <w:style w:type="character" w:customStyle="1" w:styleId="QuoteChar">
    <w:name w:val="Quote Char"/>
    <w:basedOn w:val="DefaultParagraphFont"/>
    <w:link w:val="Quote"/>
    <w:uiPriority w:val="29"/>
    <w:rPr>
      <w:i/>
      <w:iCs/>
      <w:color w:val="0F6FC6" w:themeColor="accent1"/>
      <w:sz w:val="28"/>
    </w:rPr>
  </w:style>
  <w:style w:type="paragraph" w:styleId="IntenseQuote">
    <w:name w:val="Intense Quote"/>
    <w:basedOn w:val="Normal"/>
    <w:next w:val="Normal"/>
    <w:link w:val="IntenseQuoteChar"/>
    <w:uiPriority w:val="30"/>
    <w:qFormat/>
    <w:rsid w:val="00D012E4"/>
    <w:pPr>
      <w:spacing w:before="200" w:after="0" w:line="360" w:lineRule="auto"/>
    </w:pPr>
    <w:rPr>
      <w:b/>
      <w:bCs/>
      <w:iCs/>
      <w:color w:val="0D0D0D" w:themeColor="text1" w:themeTint="F2"/>
      <w:sz w:val="48"/>
    </w:rPr>
  </w:style>
  <w:style w:type="character" w:customStyle="1" w:styleId="IntenseQuoteChar">
    <w:name w:val="Intense Quote Char"/>
    <w:basedOn w:val="DefaultParagraphFont"/>
    <w:link w:val="IntenseQuote"/>
    <w:uiPriority w:val="30"/>
    <w:rsid w:val="00D012E4"/>
    <w:rPr>
      <w:b/>
      <w:bCs/>
      <w:iCs/>
      <w:color w:val="0D0D0D" w:themeColor="text1" w:themeTint="F2"/>
      <w:sz w:val="48"/>
    </w:rPr>
  </w:style>
  <w:style w:type="character" w:styleId="SubtleEmphasis">
    <w:name w:val="Subtle Emphasis"/>
    <w:basedOn w:val="DefaultParagraphFont"/>
    <w:uiPriority w:val="19"/>
    <w:qFormat/>
    <w:rPr>
      <w:i/>
      <w:iCs/>
      <w:color w:val="0F6FC6" w:themeColor="accent1"/>
    </w:rPr>
  </w:style>
  <w:style w:type="character" w:styleId="IntenseEmphasis">
    <w:name w:val="Intense Emphasis"/>
    <w:basedOn w:val="DefaultParagraphFont"/>
    <w:uiPriority w:val="21"/>
    <w:qFormat/>
    <w:rPr>
      <w:b/>
      <w:bCs/>
      <w:i/>
      <w:iCs/>
      <w:color w:val="17406D" w:themeColor="text2"/>
    </w:rPr>
  </w:style>
  <w:style w:type="character" w:styleId="SubtleReference">
    <w:name w:val="Subtle Reference"/>
    <w:basedOn w:val="DefaultParagraphFont"/>
    <w:uiPriority w:val="31"/>
    <w:qFormat/>
    <w:rPr>
      <w:rFonts w:asciiTheme="minorHAnsi" w:hAnsiTheme="minorHAnsi"/>
      <w:smallCaps/>
      <w:color w:val="009DD9" w:themeColor="accent2"/>
      <w:sz w:val="22"/>
      <w:u w:val="none"/>
    </w:rPr>
  </w:style>
  <w:style w:type="character" w:styleId="IntenseReference">
    <w:name w:val="Intense Reference"/>
    <w:basedOn w:val="DefaultParagraphFont"/>
    <w:uiPriority w:val="32"/>
    <w:qFormat/>
    <w:rPr>
      <w:rFonts w:asciiTheme="minorHAnsi" w:hAnsiTheme="minorHAnsi"/>
      <w:b/>
      <w:bCs/>
      <w:caps/>
      <w:color w:val="009DD9" w:themeColor="accent2"/>
      <w:spacing w:val="5"/>
      <w:sz w:val="22"/>
      <w:u w:val="single"/>
    </w:rPr>
  </w:style>
  <w:style w:type="character" w:styleId="BookTitle">
    <w:name w:val="Book Title"/>
    <w:basedOn w:val="DefaultParagraphFont"/>
    <w:uiPriority w:val="33"/>
    <w:qFormat/>
    <w:rPr>
      <w:rFonts w:asciiTheme="minorHAnsi" w:hAnsiTheme="minorHAnsi"/>
      <w:b/>
      <w:bCs/>
      <w:caps/>
      <w:color w:val="073763" w:themeColor="accent1" w:themeShade="80"/>
      <w:spacing w:val="5"/>
      <w:sz w:val="22"/>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unhideWhenUsed/>
    <w:rsid w:val="001910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91003"/>
    <w:rPr>
      <w:color w:val="0000FF"/>
      <w:u w:val="single"/>
    </w:rPr>
  </w:style>
  <w:style w:type="paragraph" w:styleId="TOC1">
    <w:name w:val="toc 1"/>
    <w:basedOn w:val="Normal"/>
    <w:next w:val="Normal"/>
    <w:autoRedefine/>
    <w:uiPriority w:val="39"/>
    <w:unhideWhenUsed/>
    <w:rsid w:val="006944ED"/>
    <w:pPr>
      <w:spacing w:after="100"/>
    </w:pPr>
  </w:style>
  <w:style w:type="paragraph" w:styleId="TOC2">
    <w:name w:val="toc 2"/>
    <w:basedOn w:val="Normal"/>
    <w:next w:val="Normal"/>
    <w:autoRedefine/>
    <w:uiPriority w:val="39"/>
    <w:unhideWhenUsed/>
    <w:rsid w:val="006944ED"/>
    <w:pPr>
      <w:spacing w:after="100"/>
      <w:ind w:left="220"/>
    </w:pPr>
  </w:style>
  <w:style w:type="character" w:styleId="FollowedHyperlink">
    <w:name w:val="FollowedHyperlink"/>
    <w:basedOn w:val="DefaultParagraphFont"/>
    <w:uiPriority w:val="99"/>
    <w:semiHidden/>
    <w:unhideWhenUsed/>
    <w:rsid w:val="006E5F1E"/>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660479">
      <w:bodyDiv w:val="1"/>
      <w:marLeft w:val="0"/>
      <w:marRight w:val="0"/>
      <w:marTop w:val="0"/>
      <w:marBottom w:val="0"/>
      <w:divBdr>
        <w:top w:val="none" w:sz="0" w:space="0" w:color="auto"/>
        <w:left w:val="none" w:sz="0" w:space="0" w:color="auto"/>
        <w:bottom w:val="none" w:sz="0" w:space="0" w:color="auto"/>
        <w:right w:val="none" w:sz="0" w:space="0" w:color="auto"/>
      </w:divBdr>
    </w:div>
    <w:div w:id="148080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google.com/presentation/d/1cuSnuaHUrm9IOtOpqWbd6soSQmnCp9fJZnHgRuDMAkY/present?ueb=true&amp;slide=id.gc6f8badac_0_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drive.google.com/open?id=1D5c2Of14BB7c13kIdWk4AQd5Oz2dxBCobfR3ZUZk_i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h.fallon\AppData\Roaming\Microsoft\Templates\Report%20(Essential%20desig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ssential">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691ED-4113-4777-AE43-E94461A60326}">
  <ds:schemaRefs>
    <ds:schemaRef ds:uri="http://schemas.microsoft.com/sharepoint/v3/contenttype/forms"/>
  </ds:schemaRefs>
</ds:datastoreItem>
</file>

<file path=customXml/itemProps2.xml><?xml version="1.0" encoding="utf-8"?>
<ds:datastoreItem xmlns:ds="http://schemas.openxmlformats.org/officeDocument/2006/customXml" ds:itemID="{CB5D47C0-3BEE-4027-B594-8BCE5E12B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(Essential design)</Template>
  <TotalTime>1</TotalTime>
  <Pages>7</Pages>
  <Words>1699</Words>
  <Characters>9687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Biometrix</vt:lpstr>
    </vt:vector>
  </TitlesOfParts>
  <Company/>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Biometrix</dc:title>
  <dc:subject>self health Improvement</dc:subject>
  <dc:creator>Joseph Fallon</dc:creator>
  <cp:keywords/>
  <cp:lastModifiedBy>tannalynn</cp:lastModifiedBy>
  <cp:revision>3</cp:revision>
  <cp:lastPrinted>2015-10-25T18:42:00Z</cp:lastPrinted>
  <dcterms:created xsi:type="dcterms:W3CDTF">2015-10-25T18:47:00Z</dcterms:created>
  <dcterms:modified xsi:type="dcterms:W3CDTF">2015-10-25T18:48:00Z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